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5D3E" w14:textId="77777777" w:rsidR="006E42F7" w:rsidRPr="00577C23" w:rsidRDefault="00033F5E" w:rsidP="00592AB0">
      <w:pPr>
        <w:spacing w:before="240"/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w:drawing>
          <wp:anchor distT="0" distB="0" distL="114300" distR="114300" simplePos="0" relativeHeight="251660288" behindDoc="0" locked="0" layoutInCell="1" hidden="0" allowOverlap="1" wp14:anchorId="2ABF508E" wp14:editId="2E34FC1F">
            <wp:simplePos x="0" y="0"/>
            <wp:positionH relativeFrom="column">
              <wp:posOffset>1384724</wp:posOffset>
            </wp:positionH>
            <wp:positionV relativeFrom="paragraph">
              <wp:posOffset>-635</wp:posOffset>
            </wp:positionV>
            <wp:extent cx="2438095" cy="847619"/>
            <wp:effectExtent l="0" t="0" r="0" b="0"/>
            <wp:wrapNone/>
            <wp:docPr id="48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9D196B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3EE50E7D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7469AB8C" w14:textId="77777777"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AFCDD3" wp14:editId="67E47573">
                <wp:simplePos x="0" y="0"/>
                <wp:positionH relativeFrom="margin">
                  <wp:posOffset>-296333</wp:posOffset>
                </wp:positionH>
                <wp:positionV relativeFrom="paragraph">
                  <wp:posOffset>500592</wp:posOffset>
                </wp:positionV>
                <wp:extent cx="5743575" cy="1684077"/>
                <wp:effectExtent l="0" t="0" r="9525" b="0"/>
                <wp:wrapNone/>
                <wp:docPr id="4870" name="Rectangle 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7466F" w14:textId="77777777"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9900"/>
                                <w:sz w:val="44"/>
                              </w:rPr>
                              <w:t>BÁO CÁO ASSIGNMENT</w:t>
                            </w:r>
                          </w:p>
                          <w:p w14:paraId="08960A16" w14:textId="77777777" w:rsidR="00033F5E" w:rsidRDefault="001B0C31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[CHỦ ĐỀ WEB SITE] </w:t>
                            </w:r>
                          </w:p>
                          <w:p w14:paraId="7F0DA7D5" w14:textId="77777777"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mallCaps/>
                                <w:color w:val="000000"/>
                                <w:sz w:val="36"/>
                              </w:rPr>
                            </w:pPr>
                          </w:p>
                          <w:p w14:paraId="49EC9F46" w14:textId="77777777" w:rsidR="00033F5E" w:rsidRP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MÔN XÂY D</w:t>
                            </w:r>
                            <w:r w:rsidR="001B0C31">
                              <w:rPr>
                                <w:smallCaps/>
                                <w:color w:val="000000"/>
                                <w:sz w:val="32"/>
                              </w:rPr>
                              <w:t>Ự</w:t>
                            </w: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CDD3" id="Rectangle 4870" o:spid="_x0000_s1026" style="position:absolute;left:0;text-align:left;margin-left:-23.35pt;margin-top:39.4pt;width:452.25pt;height:13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" fillcolor="white [3201]" stroked="f">
                <v:textbox inset="2.53958mm,1.2694mm,2.53958mm,1.2694mm">
                  <w:txbxContent>
                    <w:p w14:paraId="6937466F" w14:textId="77777777"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9900"/>
                          <w:sz w:val="44"/>
                        </w:rPr>
                        <w:t>BÁO CÁO ASSIGNMENT</w:t>
                      </w:r>
                    </w:p>
                    <w:p w14:paraId="08960A16" w14:textId="77777777" w:rsidR="00033F5E" w:rsidRDefault="001B0C31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 xml:space="preserve">[CHỦ ĐỀ WEB SITE] </w:t>
                      </w:r>
                    </w:p>
                    <w:p w14:paraId="7F0DA7D5" w14:textId="77777777"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mallCaps/>
                          <w:color w:val="000000"/>
                          <w:sz w:val="36"/>
                        </w:rPr>
                      </w:pPr>
                    </w:p>
                    <w:p w14:paraId="49EC9F46" w14:textId="77777777" w:rsidR="00033F5E" w:rsidRP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MÔN XÂY D</w:t>
                      </w:r>
                      <w:r w:rsidR="001B0C31">
                        <w:rPr>
                          <w:smallCaps/>
                          <w:color w:val="000000"/>
                          <w:sz w:val="32"/>
                        </w:rPr>
                        <w:t>Ự</w:t>
                      </w: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NG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E70768" w14:textId="77777777" w:rsidR="007138C8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proofErr w:type="spellStart"/>
      <w:r>
        <w:rPr>
          <w:rFonts w:cs="Times New Roman"/>
          <w:b/>
          <w:color w:val="002060"/>
          <w:sz w:val="52"/>
          <w:szCs w:val="50"/>
        </w:rPr>
        <w:t>Môn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: </w:t>
      </w:r>
      <w:proofErr w:type="spellStart"/>
      <w:r>
        <w:rPr>
          <w:rFonts w:cs="Times New Roman"/>
          <w:b/>
          <w:color w:val="002060"/>
          <w:sz w:val="52"/>
          <w:szCs w:val="50"/>
        </w:rPr>
        <w:t>Xây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dựng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trang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Web</w:t>
      </w:r>
    </w:p>
    <w:p w14:paraId="7E13E9D5" w14:textId="77777777" w:rsidR="00033F5E" w:rsidRPr="007138C8" w:rsidRDefault="00033F5E" w:rsidP="00033F5E">
      <w:pPr>
        <w:rPr>
          <w:rFonts w:cs="Times New Roman"/>
          <w:b/>
          <w:color w:val="002060"/>
          <w:sz w:val="52"/>
          <w:szCs w:val="50"/>
        </w:rPr>
      </w:pPr>
    </w:p>
    <w:p w14:paraId="5CFE9467" w14:textId="77777777" w:rsidR="007138C8" w:rsidRPr="00592AB0" w:rsidRDefault="007138C8" w:rsidP="00592AB0">
      <w:pPr>
        <w:spacing w:before="240" w:after="360"/>
        <w:jc w:val="center"/>
        <w:rPr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D900F5B" w14:textId="77777777" w:rsidR="00C377C7" w:rsidRDefault="00C377C7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0AA9EB08" w14:textId="77777777" w:rsidR="00033F5E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33AA44A2" w14:textId="77777777" w:rsidR="00033F5E" w:rsidRPr="00B22743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2617D392" w14:textId="740D4FAB" w:rsidR="00033F5E" w:rsidRPr="00CE7168" w:rsidRDefault="00033F5E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proofErr w:type="spellStart"/>
      <w:r w:rsidRPr="00033F5E">
        <w:rPr>
          <w:rFonts w:ascii="Tahoma" w:hAnsi="Tahoma" w:cs="Tahoma"/>
          <w:sz w:val="24"/>
        </w:rPr>
        <w:t>Giảng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hướng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dẫn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>:</w:t>
      </w:r>
      <w:r w:rsidR="00CE7168">
        <w:rPr>
          <w:rFonts w:ascii="Tahoma" w:hAnsi="Tahoma" w:cs="Tahoma"/>
          <w:sz w:val="24"/>
          <w:lang w:val="vi-VN"/>
        </w:rPr>
        <w:t xml:space="preserve"> Hồ Thị Hồng Nga </w:t>
      </w:r>
    </w:p>
    <w:p w14:paraId="7B1C3DE9" w14:textId="71020CD7" w:rsidR="00C377C7" w:rsidRPr="00CE7168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proofErr w:type="spellStart"/>
      <w:r w:rsidRPr="00033F5E">
        <w:rPr>
          <w:rFonts w:ascii="Tahoma" w:hAnsi="Tahoma" w:cs="Tahoma"/>
          <w:sz w:val="24"/>
        </w:rPr>
        <w:t>Mã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số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sinh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CE7168">
        <w:rPr>
          <w:rFonts w:ascii="Tahoma" w:hAnsi="Tahoma" w:cs="Tahoma"/>
          <w:sz w:val="24"/>
        </w:rPr>
        <w:t>PS</w:t>
      </w:r>
      <w:r w:rsidR="00CE7168">
        <w:rPr>
          <w:rFonts w:ascii="Tahoma" w:hAnsi="Tahoma" w:cs="Tahoma"/>
          <w:sz w:val="24"/>
          <w:lang w:val="vi-VN"/>
        </w:rPr>
        <w:t>21706</w:t>
      </w:r>
    </w:p>
    <w:p w14:paraId="0580047E" w14:textId="008374F7" w:rsidR="00C377C7" w:rsidRPr="00CE7168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proofErr w:type="spellStart"/>
      <w:r w:rsidRPr="00033F5E">
        <w:rPr>
          <w:rFonts w:ascii="Tahoma" w:hAnsi="Tahoma" w:cs="Tahoma"/>
          <w:sz w:val="24"/>
        </w:rPr>
        <w:t>Họ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tên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sinh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proofErr w:type="spellStart"/>
      <w:r w:rsidR="00CE7168">
        <w:rPr>
          <w:rFonts w:ascii="Tahoma" w:hAnsi="Tahoma" w:cs="Tahoma"/>
          <w:sz w:val="24"/>
        </w:rPr>
        <w:t>Nguyễn</w:t>
      </w:r>
      <w:proofErr w:type="spellEnd"/>
      <w:r w:rsidR="00CE7168">
        <w:rPr>
          <w:rFonts w:ascii="Tahoma" w:hAnsi="Tahoma" w:cs="Tahoma"/>
          <w:sz w:val="24"/>
          <w:lang w:val="vi-VN"/>
        </w:rPr>
        <w:t xml:space="preserve"> Xuân Quỳnh</w:t>
      </w:r>
    </w:p>
    <w:p w14:paraId="1B38F82B" w14:textId="4C73E4CA" w:rsidR="00C377C7" w:rsidRPr="00CE7168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proofErr w:type="spellStart"/>
      <w:r w:rsidRPr="00033F5E">
        <w:rPr>
          <w:rFonts w:ascii="Tahoma" w:hAnsi="Tahoma" w:cs="Tahoma"/>
          <w:sz w:val="24"/>
        </w:rPr>
        <w:t>Lớp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CE7168">
        <w:rPr>
          <w:rFonts w:ascii="Tahoma" w:hAnsi="Tahoma" w:cs="Tahoma"/>
          <w:sz w:val="24"/>
        </w:rPr>
        <w:t>IT</w:t>
      </w:r>
      <w:r w:rsidR="00CE7168">
        <w:rPr>
          <w:rFonts w:ascii="Tahoma" w:hAnsi="Tahoma" w:cs="Tahoma"/>
          <w:sz w:val="24"/>
          <w:lang w:val="vi-VN"/>
        </w:rPr>
        <w:t>17304</w:t>
      </w:r>
    </w:p>
    <w:p w14:paraId="73954B68" w14:textId="77777777" w:rsidR="00C377C7" w:rsidRPr="00C377C7" w:rsidRDefault="00D22616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</w:p>
    <w:p w14:paraId="417AC10E" w14:textId="77777777" w:rsidR="00033F5E" w:rsidRDefault="00033F5E" w:rsidP="00E87414">
      <w:pPr>
        <w:spacing w:before="240" w:after="0"/>
        <w:jc w:val="both"/>
      </w:pPr>
    </w:p>
    <w:p w14:paraId="1D4CFBB2" w14:textId="77777777" w:rsidR="00033F5E" w:rsidRDefault="00033F5E" w:rsidP="00033F5E">
      <w:pPr>
        <w:tabs>
          <w:tab w:val="left" w:pos="5013"/>
        </w:tabs>
      </w:pPr>
      <w:r>
        <w:tab/>
      </w:r>
    </w:p>
    <w:p w14:paraId="2D60ABB0" w14:textId="77777777" w:rsidR="00D71606" w:rsidRDefault="00033F5E" w:rsidP="00033F5E">
      <w:pPr>
        <w:tabs>
          <w:tab w:val="left" w:pos="5013"/>
        </w:tabs>
        <w:spacing w:before="240"/>
        <w:jc w:val="both"/>
        <w:rPr>
          <w:rStyle w:val="fontstyle01"/>
          <w:rFonts w:ascii="Times New Roman" w:hAnsi="Times New Roman" w:cstheme="minorBidi"/>
          <w:b w:val="0"/>
          <w:bCs w:val="0"/>
          <w:color w:val="auto"/>
          <w:sz w:val="28"/>
        </w:rPr>
      </w:pPr>
      <w:r>
        <w:rPr>
          <w:rStyle w:val="fontstyle01"/>
          <w:sz w:val="24"/>
          <w:szCs w:val="24"/>
        </w:rPr>
        <w:tab/>
      </w:r>
    </w:p>
    <w:p w14:paraId="70A75879" w14:textId="77777777" w:rsidR="00D71606" w:rsidRDefault="00D71606" w:rsidP="00D71606"/>
    <w:p w14:paraId="5EFA1C7B" w14:textId="77777777" w:rsidR="00E16291" w:rsidRPr="00D71606" w:rsidRDefault="00E16291" w:rsidP="00D71606">
      <w:pPr>
        <w:tabs>
          <w:tab w:val="center" w:pos="4441"/>
        </w:tabs>
        <w:sectPr w:rsidR="00E16291" w:rsidRPr="00D71606" w:rsidSect="00033F5E">
          <w:headerReference w:type="default" r:id="rId9"/>
          <w:footerReference w:type="default" r:id="rId10"/>
          <w:type w:val="continuous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3C2384B5" w14:textId="210F5F11" w:rsidR="00D71606" w:rsidRPr="00730A4A" w:rsidRDefault="00D71606" w:rsidP="00D7160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lastRenderedPageBreak/>
        <w:t>WebSite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r w:rsidR="00CE7168">
        <w:rPr>
          <w:rFonts w:ascii="OpenSansBold" w:eastAsia="Times New Roman" w:hAnsi="OpenSansBold" w:cs="Arial"/>
          <w:kern w:val="36"/>
          <w:sz w:val="30"/>
          <w:szCs w:val="30"/>
        </w:rPr>
        <w:t>BẢO</w:t>
      </w:r>
      <w:r w:rsidR="00CE7168">
        <w:rPr>
          <w:rFonts w:ascii="OpenSansBold" w:eastAsia="Times New Roman" w:hAnsi="OpenSansBold" w:cs="Arial"/>
          <w:kern w:val="36"/>
          <w:sz w:val="30"/>
          <w:szCs w:val="30"/>
          <w:lang w:val="vi-VN"/>
        </w:rPr>
        <w:t xml:space="preserve"> AN MOBILE </w:t>
      </w:r>
    </w:p>
    <w:p w14:paraId="39A6EE6B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Mô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tả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</w:p>
    <w:p w14:paraId="54155078" w14:textId="0E266AA6" w:rsidR="00D71606" w:rsidRDefault="00CE7168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r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  <w:lang w:val="vi-VN"/>
        </w:rPr>
        <w:t xml:space="preserve">Shop </w:t>
      </w:r>
      <w:r w:rsidRPr="00CE7168">
        <w:rPr>
          <w:rFonts w:ascii="Arial" w:eastAsia="Times New Roman" w:hAnsi="Arial" w:cs="Arial"/>
          <w:color w:val="4F81BD" w:themeColor="accent1"/>
          <w:sz w:val="21"/>
          <w:szCs w:val="21"/>
          <w:u w:val="single"/>
          <w:bdr w:val="none" w:sz="0" w:space="0" w:color="auto" w:frame="1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BaoAnMobile</w:t>
      </w:r>
      <w:r>
        <w:rPr>
          <w:rFonts w:ascii="Arial" w:eastAsia="Times New Roman" w:hAnsi="Arial" w:cs="Arial"/>
          <w:color w:val="4F81BD" w:themeColor="accent1"/>
          <w:sz w:val="21"/>
          <w:szCs w:val="21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chuyên cung cấp các dòng Iphone</w:t>
      </w:r>
      <w:r w:rsidR="00A26D28">
        <w:rPr>
          <w:rFonts w:ascii="Arial" w:eastAsia="Times New Roman" w:hAnsi="Arial" w:cs="Arial"/>
          <w:color w:val="000000" w:themeColor="text1"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uy tín giá lại hợp lí ngoài ra còn miễn phí ship cod toàn quốc. Nhận hành kiểm tra và thanh toán.</w:t>
      </w:r>
    </w:p>
    <w:p w14:paraId="50BCDE04" w14:textId="329B75C8" w:rsidR="00D71606" w:rsidRPr="0023025D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404040" w:themeColor="text1" w:themeTint="BF"/>
          <w:sz w:val="21"/>
          <w:szCs w:val="21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Website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</w:t>
      </w:r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ung</w:t>
      </w:r>
      <w:proofErr w:type="spellEnd"/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cấp</w:t>
      </w:r>
      <w:proofErr w:type="spellEnd"/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r w:rsidR="00A26D28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val="vi-VN"/>
        </w:rPr>
        <w:t>dòng máy từ nhỏ đến cao, ngoài ra còn có các dòng máy tính khác</w:t>
      </w:r>
    </w:p>
    <w:p w14:paraId="789E11CC" w14:textId="24D3B008" w:rsidR="00D71606" w:rsidRPr="0023025D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 xml:space="preserve">Website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phép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chọn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chủ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đề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r w:rsidR="00A26D28">
        <w:rPr>
          <w:rFonts w:ascii="Arial" w:eastAsia="Times New Roman" w:hAnsi="Arial" w:cs="Arial"/>
          <w:color w:val="595552"/>
          <w:sz w:val="21"/>
          <w:szCs w:val="21"/>
          <w:lang w:val="vi-VN"/>
        </w:rPr>
        <w:t xml:space="preserve">xem máy </w:t>
      </w:r>
      <w:r>
        <w:rPr>
          <w:rFonts w:ascii="Arial" w:eastAsia="Times New Roman" w:hAnsi="Arial" w:cs="Arial"/>
          <w:color w:val="595552"/>
          <w:sz w:val="21"/>
          <w:szCs w:val="21"/>
        </w:rPr>
        <w:t xml:space="preserve">qua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như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sơ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đồ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đến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trang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chi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tiết</w:t>
      </w:r>
      <w:proofErr w:type="spellEnd"/>
    </w:p>
    <w:p w14:paraId="05166AD9" w14:textId="5EEADFCC" w:rsidR="00D71606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Quý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khách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hàng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thể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thực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hiện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mua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hàng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trên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web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hoặc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Zalo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,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đội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ngũ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tư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vấn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viên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hỗ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trợ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tư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vấn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kịp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thời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giúp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quý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khách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dễ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dàng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hoàn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thành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việc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đặt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r w:rsidR="00A26D28">
        <w:rPr>
          <w:rFonts w:ascii="Arial" w:eastAsia="Times New Roman" w:hAnsi="Arial" w:cs="Arial"/>
          <w:color w:val="595552"/>
          <w:sz w:val="21"/>
          <w:szCs w:val="21"/>
          <w:lang w:val="vi-VN"/>
        </w:rPr>
        <w:t>máy.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</w:p>
    <w:p w14:paraId="522CD4CF" w14:textId="77777777" w:rsidR="00D71606" w:rsidRPr="0085516D" w:rsidRDefault="00D71606" w:rsidP="00D71606">
      <w:pPr>
        <w:pStyle w:val="ListParagraph"/>
        <w:shd w:val="clear" w:color="auto" w:fill="FFFFFF"/>
        <w:spacing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</w:p>
    <w:p w14:paraId="1CECF134" w14:textId="7777777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Sơ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đồ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</w:p>
    <w:p w14:paraId="48EE0FDD" w14:textId="0DBB634F" w:rsidR="00D71606" w:rsidRDefault="00D71606" w:rsidP="00D71606">
      <w:r>
        <w:rPr>
          <w:noProof/>
        </w:rPr>
        <w:drawing>
          <wp:inline distT="0" distB="0" distL="0" distR="0" wp14:anchorId="5484F080" wp14:editId="17800CB1">
            <wp:extent cx="5960853" cy="3200400"/>
            <wp:effectExtent l="12700" t="0" r="336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FE35F0F" w14:textId="19F2AC47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Phác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thảo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Trang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chủ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(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bạn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có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thể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sử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dụng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photoshop, </w:t>
      </w:r>
      <w:proofErr w:type="gram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word,…</w:t>
      </w:r>
      <w:proofErr w:type="gram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)</w:t>
      </w:r>
    </w:p>
    <w:p w14:paraId="00C2B11F" w14:textId="56458750" w:rsidR="00D71606" w:rsidRPr="002C2471" w:rsidRDefault="00D71606" w:rsidP="00D71606">
      <w:pPr>
        <w:rPr>
          <w:b/>
          <w:i/>
          <w:sz w:val="24"/>
          <w:u w:val="single"/>
        </w:rPr>
      </w:pPr>
      <w:proofErr w:type="spellStart"/>
      <w:r w:rsidRPr="002C2471">
        <w:rPr>
          <w:b/>
          <w:i/>
          <w:sz w:val="24"/>
          <w:u w:val="single"/>
        </w:rPr>
        <w:t>Lưu</w:t>
      </w:r>
      <w:proofErr w:type="spellEnd"/>
      <w:r w:rsidRPr="002C2471">
        <w:rPr>
          <w:b/>
          <w:i/>
          <w:sz w:val="24"/>
          <w:u w:val="single"/>
        </w:rPr>
        <w:t xml:space="preserve"> ý:</w:t>
      </w:r>
      <w:r w:rsidRPr="002C2471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Dựa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vào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các</w:t>
      </w:r>
      <w:proofErr w:type="spellEnd"/>
      <w:r>
        <w:rPr>
          <w:i/>
          <w:sz w:val="24"/>
        </w:rPr>
        <w:t xml:space="preserve"> web </w:t>
      </w:r>
      <w:proofErr w:type="spellStart"/>
      <w:r>
        <w:rPr>
          <w:i/>
          <w:sz w:val="24"/>
        </w:rPr>
        <w:t>tham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khảo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để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phác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thảo</w:t>
      </w:r>
      <w:proofErr w:type="spellEnd"/>
      <w:r>
        <w:rPr>
          <w:i/>
          <w:sz w:val="24"/>
        </w:rPr>
        <w:t xml:space="preserve"> layout </w:t>
      </w:r>
      <w:proofErr w:type="spellStart"/>
      <w:r>
        <w:rPr>
          <w:i/>
          <w:sz w:val="24"/>
        </w:rPr>
        <w:t>cho</w:t>
      </w:r>
      <w:proofErr w:type="spellEnd"/>
      <w:r>
        <w:rPr>
          <w:i/>
          <w:sz w:val="24"/>
        </w:rPr>
        <w:t xml:space="preserve"> web </w:t>
      </w:r>
      <w:proofErr w:type="spellStart"/>
      <w:r>
        <w:rPr>
          <w:i/>
          <w:sz w:val="24"/>
        </w:rPr>
        <w:t>của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mình</w:t>
      </w:r>
      <w:proofErr w:type="spellEnd"/>
      <w:r>
        <w:rPr>
          <w:i/>
          <w:sz w:val="24"/>
        </w:rPr>
        <w:t xml:space="preserve">. </w:t>
      </w:r>
      <w:proofErr w:type="spellStart"/>
      <w:r w:rsidRPr="002C2471">
        <w:rPr>
          <w:i/>
          <w:sz w:val="24"/>
        </w:rPr>
        <w:t>Có</w:t>
      </w:r>
      <w:proofErr w:type="spellEnd"/>
      <w:r w:rsidRPr="002C2471">
        <w:rPr>
          <w:i/>
          <w:sz w:val="24"/>
        </w:rPr>
        <w:t xml:space="preserve"> </w:t>
      </w:r>
      <w:proofErr w:type="spellStart"/>
      <w:r w:rsidRPr="002C2471">
        <w:rPr>
          <w:i/>
          <w:sz w:val="24"/>
        </w:rPr>
        <w:t>thể</w:t>
      </w:r>
      <w:proofErr w:type="spellEnd"/>
      <w:r w:rsidRPr="002C2471">
        <w:rPr>
          <w:i/>
          <w:sz w:val="24"/>
        </w:rPr>
        <w:t xml:space="preserve"> </w:t>
      </w:r>
      <w:proofErr w:type="spellStart"/>
      <w:r w:rsidRPr="002C2471">
        <w:rPr>
          <w:i/>
          <w:sz w:val="24"/>
        </w:rPr>
        <w:t>thêm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bớt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hoặc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điều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chỉnh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khác</w:t>
      </w:r>
      <w:proofErr w:type="spellEnd"/>
      <w:r>
        <w:rPr>
          <w:i/>
          <w:sz w:val="24"/>
        </w:rPr>
        <w:t xml:space="preserve"> so </w:t>
      </w:r>
      <w:proofErr w:type="spellStart"/>
      <w:r>
        <w:rPr>
          <w:i/>
          <w:sz w:val="24"/>
        </w:rPr>
        <w:t>với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trang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gốc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tham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khảo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đơn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giản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dễ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thực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hiện</w:t>
      </w:r>
      <w:proofErr w:type="spellEnd"/>
      <w:r w:rsidRPr="002C2471">
        <w:rPr>
          <w:b/>
          <w:i/>
          <w:sz w:val="24"/>
          <w:u w:val="single"/>
        </w:rPr>
        <w:t xml:space="preserve"> </w:t>
      </w:r>
      <w:proofErr w:type="spellStart"/>
      <w:r w:rsidRPr="002C2471">
        <w:rPr>
          <w:i/>
          <w:sz w:val="24"/>
        </w:rPr>
        <w:t>nhé</w:t>
      </w:r>
      <w:proofErr w:type="spellEnd"/>
      <w:r w:rsidRPr="002C2471">
        <w:rPr>
          <w:i/>
          <w:sz w:val="24"/>
        </w:rPr>
        <w:t>!</w:t>
      </w:r>
    </w:p>
    <w:p w14:paraId="4811B0AD" w14:textId="64BFF656" w:rsidR="00D71606" w:rsidRDefault="00A622DA" w:rsidP="00D71606">
      <w:pPr>
        <w:shd w:val="clear" w:color="auto" w:fill="FFFFFF"/>
        <w:spacing w:after="0" w:line="240" w:lineRule="auto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410181" wp14:editId="0B19551E">
                <wp:simplePos x="0" y="0"/>
                <wp:positionH relativeFrom="column">
                  <wp:posOffset>127556</wp:posOffset>
                </wp:positionH>
                <wp:positionV relativeFrom="paragraph">
                  <wp:posOffset>106257</wp:posOffset>
                </wp:positionV>
                <wp:extent cx="4813300" cy="4863465"/>
                <wp:effectExtent l="12700" t="12700" r="12700" b="133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0" cy="4863465"/>
                          <a:chOff x="0" y="0"/>
                          <a:chExt cx="5973798" cy="757992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289" y="0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11289"/>
                            <a:ext cx="5973798" cy="7568635"/>
                            <a:chOff x="0" y="0"/>
                            <a:chExt cx="5973798" cy="756863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951220" cy="426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8A40D" w14:textId="77777777" w:rsidR="00D71606" w:rsidRPr="001B0C31" w:rsidRDefault="00D71606" w:rsidP="00D71606">
                                <w:pPr>
                                  <w:tabs>
                                    <w:tab w:val="left" w:pos="7740"/>
                                  </w:tabs>
                                  <w:spacing w:after="0" w:line="240" w:lineRule="auto"/>
                                  <w:ind w:firstLine="180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Biểu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tượng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Giỏ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755422" y="637822"/>
                              <a:ext cx="2630805" cy="5257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5F1859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kiếm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theo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từ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khóa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402667" y="637822"/>
                              <a:ext cx="533400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7D219F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755422" y="1253066"/>
                              <a:ext cx="1305560" cy="5257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D7FD9A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Chủ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đề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402667" y="1253066"/>
                              <a:ext cx="533400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349E24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3093156" y="1253066"/>
                              <a:ext cx="1305560" cy="5257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998F7B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Mức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giá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5017911" y="925689"/>
                              <a:ext cx="830580" cy="525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A5DD1C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rFonts w:ascii="Arial" w:hAnsi="Arial" w:cs="Arial"/>
                                    <w:color w:val="59555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Hotline </w:t>
                                </w:r>
                                <w:proofErr w:type="spellStart"/>
                                <w:r w:rsidRPr="001B0C31">
                                  <w:rPr>
                                    <w:rFonts w:ascii="Arial" w:hAnsi="Arial" w:cs="Arial"/>
                                    <w:color w:val="59555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tư</w:t>
                                </w:r>
                                <w:proofErr w:type="spellEnd"/>
                                <w:r w:rsidRPr="001B0C31">
                                  <w:rPr>
                                    <w:rFonts w:ascii="Arial" w:hAnsi="Arial" w:cs="Arial"/>
                                    <w:color w:val="59555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rFonts w:ascii="Arial" w:hAnsi="Arial" w:cs="Arial"/>
                                    <w:color w:val="59555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vấn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6933" y="2077155"/>
                              <a:ext cx="5951220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8490D" w14:textId="5D215943" w:rsidR="00D71606" w:rsidRPr="001B0C31" w:rsidRDefault="00D71606" w:rsidP="00D71606">
                                <w:pPr>
                                  <w:tabs>
                                    <w:tab w:val="left" w:pos="1440"/>
                                    <w:tab w:val="left" w:pos="3060"/>
                                    <w:tab w:val="left" w:pos="5040"/>
                                    <w:tab w:val="left" w:pos="6480"/>
                                    <w:tab w:val="left" w:pos="765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Trang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chủ</w:t>
                                </w:r>
                                <w:proofErr w:type="spellEnd"/>
                                <w:r w:rsidR="00A622DA">
                                  <w:rPr>
                                    <w:color w:val="1F497D" w:themeColor="text2"/>
                                    <w:sz w:val="24"/>
                                    <w:szCs w:val="24"/>
                                    <w:lang w:val="vi-VN"/>
                                  </w:rPr>
                                  <w:t xml:space="preserve">    giới thiệu    sản phẩm   chính sách   mua hàng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25808" y="2663758"/>
                              <a:ext cx="5722361" cy="115824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897342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5" y="4898992"/>
                              <a:ext cx="5951220" cy="11125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17CC05" w14:textId="6E7A688D" w:rsidR="00D71606" w:rsidRPr="001B0C31" w:rsidRDefault="007F2D20" w:rsidP="00D71606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Dòng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  <w:lang w:val="vi-VN"/>
                                  </w:rPr>
                                  <w:t xml:space="preserve"> điện thoại mới</w:t>
                                </w:r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" y="3753053"/>
                              <a:ext cx="5951221" cy="11125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1EB003" w14:textId="052D84FD" w:rsidR="00D71606" w:rsidRPr="007F2D20" w:rsidRDefault="007F2D20" w:rsidP="00D71606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  <w:lang w:val="vi-VN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  <w:lang w:val="vi-VN"/>
                                  </w:rPr>
                                  <w:t xml:space="preserve">Dòng điện thoại mới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3" y="6035696"/>
                              <a:ext cx="5951220" cy="11125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5779F7" w14:textId="745CEF86" w:rsidR="00D71606" w:rsidRPr="001B0C31" w:rsidRDefault="00A622DA" w:rsidP="00D71606">
                                <w:pPr>
                                  <w:tabs>
                                    <w:tab w:val="left" w:pos="756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Dòng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  <w:lang w:val="vi-VN"/>
                                  </w:rPr>
                                  <w:t xml:space="preserve"> hiện đại</w:t>
                                </w:r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2578" y="7157155"/>
                              <a:ext cx="5951220" cy="411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FD34A2" w14:textId="77777777" w:rsidR="00D71606" w:rsidRPr="001B0C31" w:rsidRDefault="00D71606" w:rsidP="00D71606">
                                <w:pPr>
                                  <w:tabs>
                                    <w:tab w:val="left" w:pos="2880"/>
                                    <w:tab w:val="left" w:pos="4500"/>
                                    <w:tab w:val="left" w:pos="756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Thông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tin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giao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dịch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Dịch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vụ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Chính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sách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&amp; qui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định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Giới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thiêu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220133" y="637822"/>
                              <a:ext cx="1356995" cy="978535"/>
                              <a:chOff x="0" y="0"/>
                              <a:chExt cx="2065020" cy="147828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2065020" cy="14782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8972F1" w14:textId="77777777" w:rsidR="00D71606" w:rsidRPr="001B0C31" w:rsidRDefault="00D71606" w:rsidP="00D716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B0C31"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2065020" cy="1478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>
                                <a:off x="0" y="0"/>
                                <a:ext cx="2065020" cy="1478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Straight Connector 23"/>
                          <wps:cNvCnPr/>
                          <wps:spPr>
                            <a:xfrm>
                              <a:off x="2082800" y="2664178"/>
                              <a:ext cx="3886200" cy="1158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082800" y="2664178"/>
                              <a:ext cx="3886200" cy="1158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556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70A459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1258459" y="5288852"/>
                              <a:ext cx="694054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7ADAD1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156178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754EB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3132667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F2616C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4109156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1C55BA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5091289" y="528884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F5566E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31422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1C4847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213556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D746AE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190044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ECEC3A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3166533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8703EC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143022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84B502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5125156" y="6372578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EAF3AC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406400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F84CE6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535289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FE5EF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658533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96400C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3787422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03F49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4910667" y="4103511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157A4E" w14:textId="77777777"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410181" id="Group 25" o:spid="_x0000_s1027" style="position:absolute;margin-left:10.05pt;margin-top:8.35pt;width:379pt;height:382.95pt;z-index:251662336;mso-width-relative:margin;mso-height-relative:margin" coordsize="59737,757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">
                <v:rect id="Rectangle 2" o:spid="_x0000_s1028" style="position:absolute;left:112;width:59513;height:757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" filled="f" strokecolor="#243f60 [1604]" strokeweight="2pt"/>
                <v:group id="Group 20" o:spid="_x0000_s1029" style="position:absolute;top:112;width:59737;height:75687" coordsize="59737,7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rect id="Rectangle 3" o:spid="_x0000_s1030" style="position:absolute;width:59512;height:4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" fillcolor="white [3201]" strokecolor="black [3200]" strokeweight="2pt">
                    <v:textbox>
                      <w:txbxContent>
                        <w:p w14:paraId="45D8A40D" w14:textId="77777777" w:rsidR="00D71606" w:rsidRPr="001B0C31" w:rsidRDefault="00D71606" w:rsidP="00D71606">
                          <w:pPr>
                            <w:tabs>
                              <w:tab w:val="left" w:pos="7740"/>
                            </w:tabs>
                            <w:spacing w:after="0" w:line="240" w:lineRule="auto"/>
                            <w:ind w:firstLine="180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Biểu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tượng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Giỏ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rect id="Rectangle 6" o:spid="_x0000_s1031" style="position:absolute;left:17554;top:6378;width:26308;height:52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" filled="f" strokecolor="#243f60 [1604]" strokeweight="2pt">
                    <v:textbox>
                      <w:txbxContent>
                        <w:p w14:paraId="445F1859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Tìm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kiếm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theo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từ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khóa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7" o:spid="_x0000_s1032" style="position:absolute;left:44026;top:6378;width:5334;height:52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" fillcolor="#c0504d [3205]" strokecolor="#243f60 [1604]" strokeweight="2pt">
                    <v:textbox>
                      <w:txbxContent>
                        <w:p w14:paraId="237D219F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Tìm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8" o:spid="_x0000_s1033" style="position:absolute;left:17554;top:12530;width:13055;height:52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44D7FD9A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Chủ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đề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" o:spid="_x0000_s1034" style="position:absolute;left:44026;top:12530;width:5334;height:52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" fillcolor="#c0504d [3205]" strokecolor="#243f60 [1604]" strokeweight="2pt">
                    <v:textbox>
                      <w:txbxContent>
                        <w:p w14:paraId="14349E24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Tìm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" o:spid="_x0000_s1035" style="position:absolute;left:30931;top:12530;width:13056;height:52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39998F7B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Mức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giá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" o:spid="_x0000_s1036" style="position:absolute;left:50179;top:9256;width:8305;height:52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" filled="f" strokecolor="#e5dfec [663]" strokeweight="2pt">
                    <v:textbox>
                      <w:txbxContent>
                        <w:p w14:paraId="62A5DD1C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rFonts w:ascii="Arial" w:hAnsi="Arial" w:cs="Arial"/>
                              <w:color w:val="595552"/>
                              <w:sz w:val="24"/>
                              <w:szCs w:val="24"/>
                              <w:shd w:val="clear" w:color="auto" w:fill="FFFFFF"/>
                            </w:rPr>
                            <w:t xml:space="preserve">Hotline </w:t>
                          </w:r>
                          <w:proofErr w:type="spellStart"/>
                          <w:r w:rsidRPr="001B0C31">
                            <w:rPr>
                              <w:rFonts w:ascii="Arial" w:hAnsi="Arial" w:cs="Arial"/>
                              <w:color w:val="595552"/>
                              <w:sz w:val="24"/>
                              <w:szCs w:val="24"/>
                              <w:shd w:val="clear" w:color="auto" w:fill="FFFFFF"/>
                            </w:rPr>
                            <w:t>tư</w:t>
                          </w:r>
                          <w:proofErr w:type="spellEnd"/>
                          <w:r w:rsidRPr="001B0C31">
                            <w:rPr>
                              <w:rFonts w:ascii="Arial" w:hAnsi="Arial" w:cs="Arial"/>
                              <w:color w:val="595552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rFonts w:ascii="Arial" w:hAnsi="Arial" w:cs="Arial"/>
                              <w:color w:val="595552"/>
                              <w:sz w:val="24"/>
                              <w:szCs w:val="24"/>
                              <w:shd w:val="clear" w:color="auto" w:fill="FFFFFF"/>
                            </w:rPr>
                            <w:t>vấn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7" style="position:absolute;left:169;top:20771;width:59512;height:4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" fillcolor="#c2d69b [1942]" strokecolor="#243f60 [1604]" strokeweight="2pt">
                    <v:textbox>
                      <w:txbxContent>
                        <w:p w14:paraId="45E8490D" w14:textId="5D215943" w:rsidR="00D71606" w:rsidRPr="001B0C31" w:rsidRDefault="00D71606" w:rsidP="00D71606">
                          <w:pPr>
                            <w:tabs>
                              <w:tab w:val="left" w:pos="1440"/>
                              <w:tab w:val="left" w:pos="3060"/>
                              <w:tab w:val="left" w:pos="5040"/>
                              <w:tab w:val="left" w:pos="6480"/>
                              <w:tab w:val="left" w:pos="765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Trang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chủ</w:t>
                          </w:r>
                          <w:proofErr w:type="spellEnd"/>
                          <w:r w:rsidR="00A622DA">
                            <w:rPr>
                              <w:color w:val="1F497D" w:themeColor="text2"/>
                              <w:sz w:val="24"/>
                              <w:szCs w:val="24"/>
                              <w:lang w:val="vi-VN"/>
                            </w:rPr>
                            <w:t xml:space="preserve">    giới thiệu    sản phẩm   chính sách   mua hàng</w:t>
                          </w:r>
                        </w:p>
                      </w:txbxContent>
                    </v:textbox>
                  </v:rect>
                  <v:rect id="Rectangle 15" o:spid="_x0000_s1038" style="position:absolute;left:1258;top:26637;width:57223;height:115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" filled="f" strokecolor="#243f60 [1604]" strokeweight="2pt">
                    <v:textbox>
                      <w:txbxContent>
                        <w:p w14:paraId="64897342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39" style="position:absolute;top:48989;width:59512;height:11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" filled="f" strokecolor="#243f60 [1604]" strokeweight="2pt">
                    <v:textbox>
                      <w:txbxContent>
                        <w:p w14:paraId="0D17CC05" w14:textId="6E7A688D" w:rsidR="00D71606" w:rsidRPr="001B0C31" w:rsidRDefault="007F2D20" w:rsidP="00D71606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Dòng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  <w:lang w:val="vi-VN"/>
                            </w:rPr>
                            <w:t xml:space="preserve"> điện thoại mới</w:t>
                          </w:r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7" o:spid="_x0000_s1040" style="position:absolute;top:37530;width:59512;height:11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" filled="f" strokecolor="#243f60 [1604]" strokeweight="2pt">
                    <v:textbox>
                      <w:txbxContent>
                        <w:p w14:paraId="7A1EB003" w14:textId="052D84FD" w:rsidR="00D71606" w:rsidRPr="007F2D20" w:rsidRDefault="007F2D20" w:rsidP="00D71606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  <w:lang w:val="vi-VN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  <w:lang w:val="vi-VN"/>
                            </w:rPr>
                            <w:t xml:space="preserve">Dòng điện thoại mới </w:t>
                          </w:r>
                        </w:p>
                      </w:txbxContent>
                    </v:textbox>
                  </v:rect>
                  <v:rect id="Rectangle 18" o:spid="_x0000_s1041" style="position:absolute;top:60356;width:59512;height:11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" filled="f" strokecolor="#243f60 [1604]" strokeweight="2pt">
                    <v:textbox>
                      <w:txbxContent>
                        <w:p w14:paraId="465779F7" w14:textId="745CEF86" w:rsidR="00D71606" w:rsidRPr="001B0C31" w:rsidRDefault="00A622DA" w:rsidP="00D71606">
                          <w:pPr>
                            <w:tabs>
                              <w:tab w:val="left" w:pos="756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Dòng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  <w:lang w:val="vi-VN"/>
                            </w:rPr>
                            <w:t xml:space="preserve"> hiện đại</w:t>
                          </w:r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9" o:spid="_x0000_s1042" style="position:absolute;left:225;top:71571;width:59512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" fillcolor="#fde9d9 [665]" strokecolor="#243f60 [1604]" strokeweight="2pt">
                    <v:textbox>
                      <w:txbxContent>
                        <w:p w14:paraId="76FD34A2" w14:textId="77777777" w:rsidR="00D71606" w:rsidRPr="001B0C31" w:rsidRDefault="00D71606" w:rsidP="00D71606">
                          <w:pPr>
                            <w:tabs>
                              <w:tab w:val="left" w:pos="2880"/>
                              <w:tab w:val="left" w:pos="4500"/>
                              <w:tab w:val="left" w:pos="756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Thông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tin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giao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dịch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Dịch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vụ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Chính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sách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&amp; qui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định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Giới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thiêu</w:t>
                          </w:r>
                          <w:proofErr w:type="spellEnd"/>
                        </w:p>
                      </w:txbxContent>
                    </v:textbox>
                  </v:rect>
                  <v:group id="Group 45" o:spid="_x0000_s1043" style="position:absolute;left:2201;top:6378;width:13570;height:9785" coordsize="20650,14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<v:rect id="Rectangle 5" o:spid="_x0000_s1044" style="position:absolute;width:20650;height:147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" filled="f" strokecolor="#243f60 [1604]" strokeweight="2pt">
                      <v:textbox>
                        <w:txbxContent>
                          <w:p w14:paraId="278972F1" w14:textId="77777777" w:rsidR="00D71606" w:rsidRPr="001B0C31" w:rsidRDefault="00D71606" w:rsidP="00D71606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21" o:spid="_x0000_s1045" style="position:absolute;visibility:visible;mso-wrap-style:square" from="0,0" to="20650,147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" strokecolor="#4579b8 [3044]"/>
                    <v:line id="Straight Connector 22" o:spid="_x0000_s1046" style="position:absolute;flip:x;visibility:visible;mso-wrap-style:square" from="0,0" to="20650,147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" strokecolor="#4579b8 [3044]"/>
                  </v:group>
                  <v:line id="Straight Connector 23" o:spid="_x0000_s1047" style="position:absolute;visibility:visible;mso-wrap-style:square" from="20828,26641" to="59690,382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" strokecolor="#4579b8 [3044]"/>
                  <v:line id="Straight Connector 24" o:spid="_x0000_s1048" style="position:absolute;flip:x;visibility:visible;mso-wrap-style:square" from="20828,26641" to="59690,382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" strokecolor="#4579b8 [3044]"/>
                  <v:rect id="Rectangle 33" o:spid="_x0000_s1049" style="position:absolute;left:1975;top:52888;width:6941;height:6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5070A459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4" o:spid="_x0000_s1050" style="position:absolute;left:12584;top:52888;width:6941;height:6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047ADAD1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5" o:spid="_x0000_s1051" style="position:absolute;left:21561;top:52888;width:6941;height:6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5E1754EB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6" o:spid="_x0000_s1052" style="position:absolute;left:31326;top:52888;width:6941;height:6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66F2616C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7" o:spid="_x0000_s1053" style="position:absolute;left:41091;top:52888;width:6941;height:6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691C55BA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054" style="position:absolute;left:50912;top:52888;width:6941;height:6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" filled="f" strokecolor="#243f60 [1604]" strokeweight="2pt">
                    <v:textbox>
                      <w:txbxContent>
                        <w:p w14:paraId="64F5566E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9" o:spid="_x0000_s1055" style="position:absolute;left:2314;top:63725;width:6940;height:62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621C4847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0" o:spid="_x0000_s1056" style="position:absolute;left:12135;top:63725;width:6941;height:62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" filled="f" strokecolor="#243f60 [1604]" strokeweight="2pt">
                    <v:textbox>
                      <w:txbxContent>
                        <w:p w14:paraId="10D746AE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57" style="position:absolute;left:21900;top:63725;width:6940;height:62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1EECEC3A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2" o:spid="_x0000_s1058" style="position:absolute;left:31665;top:63725;width:6940;height:62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688703EC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3" o:spid="_x0000_s1059" style="position:absolute;left:41430;top:63725;width:6940;height:62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2184B502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4" o:spid="_x0000_s1060" style="position:absolute;left:51251;top:63725;width:6941;height:62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" filled="f" strokecolor="#243f60 [1604]" strokeweight="2pt">
                    <v:textbox>
                      <w:txbxContent>
                        <w:p w14:paraId="35EAF3AC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oval id="Oval 59" o:spid="_x0000_s1061" style="position:absolute;left:4064;top:41035;width:7620;height:7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" filled="f" strokecolor="#243f60 [1604]" strokeweight="2pt">
                    <v:textbox>
                      <w:txbxContent>
                        <w:p w14:paraId="48F84CE6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  <v:oval id="Oval 60" o:spid="_x0000_s1062" style="position:absolute;left:15352;top:41035;width:7620;height:7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" filled="f" strokecolor="#243f60 [1604]" strokeweight="2pt">
                    <v:textbox>
                      <w:txbxContent>
                        <w:p w14:paraId="4E3FE5EF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  <v:oval id="Oval 61" o:spid="_x0000_s1063" style="position:absolute;left:26585;top:41035;width:7620;height:7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" filled="f" strokecolor="#243f60 [1604]" strokeweight="2pt">
                    <v:textbox>
                      <w:txbxContent>
                        <w:p w14:paraId="2E96400C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  <v:oval id="Oval 62" o:spid="_x0000_s1064" style="position:absolute;left:37874;top:41035;width:7620;height:7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" filled="f" strokecolor="#243f60 [1604]" strokeweight="2pt">
                    <v:textbox>
                      <w:txbxContent>
                        <w:p w14:paraId="5DB03F49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  <v:oval id="Oval 63" o:spid="_x0000_s1065" style="position:absolute;left:49106;top:41035;width:7620;height:7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" filled="f" strokecolor="#243f60 [1604]" strokeweight="2pt">
                    <v:textbox>
                      <w:txbxContent>
                        <w:p w14:paraId="29157A4E" w14:textId="77777777"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69B3C273" w14:textId="712CF500" w:rsidR="00D71606" w:rsidRDefault="00D71606" w:rsidP="00D71606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</w:pPr>
      <w:r>
        <w:br w:type="page"/>
      </w:r>
    </w:p>
    <w:p w14:paraId="3037A6C5" w14:textId="0D116B8E"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lastRenderedPageBreak/>
        <w:t>Phác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thảo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các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trang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con </w:t>
      </w:r>
    </w:p>
    <w:p w14:paraId="6205AA1B" w14:textId="4013D2C2" w:rsidR="00D71606" w:rsidRPr="00730A4A" w:rsidRDefault="00D71606" w:rsidP="00D71606">
      <w:pPr>
        <w:pStyle w:val="ListParagraph"/>
        <w:shd w:val="clear" w:color="auto" w:fill="FFFFFF"/>
        <w:spacing w:before="100" w:beforeAutospacing="1" w:after="100" w:afterAutospacing="1" w:line="450" w:lineRule="atLeast"/>
        <w:ind w:left="360" w:firstLine="0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Các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bạn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thực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hiện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tương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tự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để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phát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thảo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thêm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các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trang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con </w:t>
      </w: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>của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website</w:t>
      </w:r>
    </w:p>
    <w:p w14:paraId="0E5BC626" w14:textId="0E8A40E4" w:rsidR="00D71606" w:rsidRPr="00730A4A" w:rsidRDefault="00D71606" w:rsidP="00D71606">
      <w:pPr>
        <w:rPr>
          <w:rFonts w:ascii="OpenSansBold" w:eastAsia="Times New Roman" w:hAnsi="OpenSansBold" w:cs="Arial"/>
          <w:color w:val="0072B0"/>
          <w:kern w:val="36"/>
          <w:sz w:val="30"/>
          <w:szCs w:val="30"/>
        </w:rPr>
      </w:pPr>
    </w:p>
    <w:p w14:paraId="71CD4857" w14:textId="37582964" w:rsidR="009B37CA" w:rsidRPr="009B37CA" w:rsidRDefault="009B37CA" w:rsidP="009B37CA"/>
    <w:p w14:paraId="6B5D15B5" w14:textId="77777777" w:rsidR="000A1837" w:rsidRPr="000A1837" w:rsidRDefault="000A1837" w:rsidP="000A1837"/>
    <w:p w14:paraId="6D16B45E" w14:textId="77777777" w:rsidR="000A1837" w:rsidRPr="000A1837" w:rsidRDefault="000A1837" w:rsidP="000A1837"/>
    <w:p w14:paraId="1B125E7B" w14:textId="7543A269" w:rsidR="000A1837" w:rsidRPr="000A1837" w:rsidRDefault="000A1837" w:rsidP="000A1837"/>
    <w:sectPr w:rsidR="000A1837" w:rsidRPr="000A1837" w:rsidSect="00F50AFB">
      <w:footerReference w:type="default" r:id="rId16"/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A8C7" w14:textId="77777777" w:rsidR="002A3B16" w:rsidRDefault="002A3B16" w:rsidP="00C377C7">
      <w:pPr>
        <w:spacing w:after="0" w:line="240" w:lineRule="auto"/>
      </w:pPr>
      <w:r>
        <w:separator/>
      </w:r>
    </w:p>
  </w:endnote>
  <w:endnote w:type="continuationSeparator" w:id="0">
    <w:p w14:paraId="21970BB3" w14:textId="77777777" w:rsidR="002A3B16" w:rsidRDefault="002A3B16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Bold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5CA3" w14:textId="77777777" w:rsidR="00D71606" w:rsidRDefault="00D716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82F95EF" wp14:editId="2497A8E6">
              <wp:simplePos x="0" y="0"/>
              <wp:positionH relativeFrom="page">
                <wp:align>center</wp:align>
              </wp:positionH>
              <wp:positionV relativeFrom="paragraph">
                <wp:posOffset>30121</wp:posOffset>
              </wp:positionV>
              <wp:extent cx="2557145" cy="323850"/>
              <wp:effectExtent l="0" t="0" r="0" b="0"/>
              <wp:wrapTopAndBottom/>
              <wp:docPr id="4867" name="Rectangle 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714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F17919" w14:textId="77777777" w:rsidR="00D71606" w:rsidRDefault="00D71606" w:rsidP="00D7160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</w:rPr>
                            <w:t>TP.HCM - 2022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1EE29B" id="Rectangle 4867" o:spid="_x0000_s1068" style="position:absolute;margin-left:0;margin-top:2.35pt;width:201.35pt;height:2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" fillcolor="white [3201]" stroked="f">
              <v:textbox inset="2.53958mm,1.2694mm,2.53958mm,1.2694mm">
                <w:txbxContent>
                  <w:p w:rsidR="00D71606" w:rsidRDefault="00D71606" w:rsidP="00D7160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</w:rPr>
                      <w:t>TP.HCM - 202</w:t>
                    </w:r>
                    <w:r>
                      <w:rPr>
                        <w:b/>
                        <w:i/>
                        <w:color w:val="000000"/>
                      </w:rPr>
                      <w:t>2</w:t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C346" w14:textId="77777777" w:rsidR="00F50AFB" w:rsidRPr="00F50AFB" w:rsidRDefault="00D71606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WEB</w:t>
    </w:r>
    <w:r w:rsidR="000A1837">
      <w:rPr>
        <w:i/>
      </w:rPr>
      <w:t>102</w:t>
    </w:r>
    <w:r w:rsidR="00F50AFB">
      <w:rPr>
        <w:i/>
      </w:rPr>
      <w:t>3</w:t>
    </w:r>
    <w:r w:rsidR="00F50AFB">
      <w:rPr>
        <w:i/>
      </w:rPr>
      <w:tab/>
    </w:r>
    <w:r w:rsidR="00F50AFB">
      <w:rPr>
        <w:i/>
      </w:rPr>
      <w:tab/>
    </w:r>
    <w:r w:rsidR="00F50AFB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50AFB">
          <w:fldChar w:fldCharType="begin"/>
        </w:r>
        <w:r w:rsidR="00F50AFB">
          <w:instrText xml:space="preserve"> PAGE   \* MERGEFORMAT </w:instrText>
        </w:r>
        <w:r w:rsidR="00F50AFB">
          <w:fldChar w:fldCharType="separate"/>
        </w:r>
        <w:r w:rsidR="00FC2D65">
          <w:rPr>
            <w:noProof/>
          </w:rPr>
          <w:t>3</w:t>
        </w:r>
        <w:r w:rsidR="00F50AF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56286" w14:textId="77777777" w:rsidR="002A3B16" w:rsidRDefault="002A3B16" w:rsidP="00C377C7">
      <w:pPr>
        <w:spacing w:after="0" w:line="240" w:lineRule="auto"/>
      </w:pPr>
      <w:r>
        <w:separator/>
      </w:r>
    </w:p>
  </w:footnote>
  <w:footnote w:type="continuationSeparator" w:id="0">
    <w:p w14:paraId="587BBD15" w14:textId="77777777" w:rsidR="002A3B16" w:rsidRDefault="002A3B16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C8C07" w14:textId="77777777" w:rsidR="00033F5E" w:rsidRDefault="00D71606" w:rsidP="00D71606">
    <w:pPr>
      <w:pBdr>
        <w:bottom w:val="dotDash" w:sz="4" w:space="1" w:color="auto"/>
      </w:pBdr>
      <w:tabs>
        <w:tab w:val="right" w:pos="10350"/>
      </w:tabs>
      <w:ind w:right="27"/>
      <w:rPr>
        <w:b/>
      </w:rPr>
    </w:pPr>
    <w:r>
      <w:rPr>
        <w:b/>
      </w:rPr>
      <w:t xml:space="preserve">MASV: </w:t>
    </w:r>
    <w:r>
      <w:rPr>
        <w:b/>
      </w:rPr>
      <w:tab/>
      <w:t xml:space="preserve">LỚP: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772"/>
    <w:multiLevelType w:val="hybridMultilevel"/>
    <w:tmpl w:val="76B2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6413C"/>
    <w:multiLevelType w:val="hybridMultilevel"/>
    <w:tmpl w:val="275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944FB"/>
    <w:multiLevelType w:val="hybridMultilevel"/>
    <w:tmpl w:val="701C6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91"/>
    <w:rsid w:val="00033F5E"/>
    <w:rsid w:val="00053555"/>
    <w:rsid w:val="000A1837"/>
    <w:rsid w:val="000F2D81"/>
    <w:rsid w:val="000F3581"/>
    <w:rsid w:val="00140D04"/>
    <w:rsid w:val="00193A84"/>
    <w:rsid w:val="001B0C31"/>
    <w:rsid w:val="001B457D"/>
    <w:rsid w:val="001D6DC8"/>
    <w:rsid w:val="00273E1A"/>
    <w:rsid w:val="002A3B16"/>
    <w:rsid w:val="002C1156"/>
    <w:rsid w:val="002D3BBE"/>
    <w:rsid w:val="0055484F"/>
    <w:rsid w:val="00577C23"/>
    <w:rsid w:val="00592AB0"/>
    <w:rsid w:val="00604816"/>
    <w:rsid w:val="00663C58"/>
    <w:rsid w:val="006D6F91"/>
    <w:rsid w:val="006E42F7"/>
    <w:rsid w:val="007138C8"/>
    <w:rsid w:val="00762DB8"/>
    <w:rsid w:val="00783A2E"/>
    <w:rsid w:val="007E4CA3"/>
    <w:rsid w:val="007F2D20"/>
    <w:rsid w:val="008F37FA"/>
    <w:rsid w:val="009B37CA"/>
    <w:rsid w:val="009D48EE"/>
    <w:rsid w:val="00A05B79"/>
    <w:rsid w:val="00A26D28"/>
    <w:rsid w:val="00A622DA"/>
    <w:rsid w:val="00A97216"/>
    <w:rsid w:val="00AA58DB"/>
    <w:rsid w:val="00B14747"/>
    <w:rsid w:val="00B1647C"/>
    <w:rsid w:val="00BC6D0C"/>
    <w:rsid w:val="00C377C7"/>
    <w:rsid w:val="00CE7168"/>
    <w:rsid w:val="00D22616"/>
    <w:rsid w:val="00D56DD0"/>
    <w:rsid w:val="00D71606"/>
    <w:rsid w:val="00DB71FA"/>
    <w:rsid w:val="00DC68FE"/>
    <w:rsid w:val="00E16291"/>
    <w:rsid w:val="00E87414"/>
    <w:rsid w:val="00F24100"/>
    <w:rsid w:val="00F3204D"/>
    <w:rsid w:val="00F50AFB"/>
    <w:rsid w:val="00F53A1F"/>
    <w:rsid w:val="00FB0C1E"/>
    <w:rsid w:val="00FC2D65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17288A"/>
  <w15:docId w15:val="{487B6AC2-48C7-471D-9F21-1E1740A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PT%20EDUCATION\2021\_Summer\COM2034_Quan%20tri%20CSDL%20SQL%20Server\Assignment%20COM2034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EAC1A0-F103-45E0-8A4C-425211EEB3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857290-4634-4A7E-976F-59944015AF6C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2141FE66-5002-4648-9C54-3D6B75EC5C49}" type="parTrans" cxnId="{FFB03392-A1EC-4426-AE13-971FC46F6275}">
      <dgm:prSet/>
      <dgm:spPr/>
      <dgm:t>
        <a:bodyPr/>
        <a:lstStyle/>
        <a:p>
          <a:endParaRPr lang="en-US"/>
        </a:p>
      </dgm:t>
    </dgm:pt>
    <dgm:pt modelId="{CD918C97-235F-4918-827C-383360DBFBC8}" type="sibTrans" cxnId="{FFB03392-A1EC-4426-AE13-971FC46F6275}">
      <dgm:prSet/>
      <dgm:spPr/>
      <dgm:t>
        <a:bodyPr/>
        <a:lstStyle/>
        <a:p>
          <a:endParaRPr lang="en-US"/>
        </a:p>
      </dgm:t>
    </dgm:pt>
    <dgm:pt modelId="{63BB7BE5-807B-47DA-BB7F-007EE37CA790}">
      <dgm:prSet phldrT="[Text]"/>
      <dgm:spPr/>
      <dgm:t>
        <a:bodyPr/>
        <a:lstStyle/>
        <a:p>
          <a:r>
            <a:rPr lang="en-US"/>
            <a:t>Ảnh giới thiệu</a:t>
          </a:r>
        </a:p>
      </dgm:t>
    </dgm:pt>
    <dgm:pt modelId="{03973712-D2A6-4A5A-AC9C-9BE8F04ED8E7}" type="parTrans" cxnId="{97CE667A-1F2D-49BF-B669-120886263B96}">
      <dgm:prSet/>
      <dgm:spPr/>
      <dgm:t>
        <a:bodyPr/>
        <a:lstStyle/>
        <a:p>
          <a:endParaRPr lang="en-US"/>
        </a:p>
      </dgm:t>
    </dgm:pt>
    <dgm:pt modelId="{5D83ED2B-1F86-48E7-BDB0-C718E11E4BE8}" type="sibTrans" cxnId="{97CE667A-1F2D-49BF-B669-120886263B96}">
      <dgm:prSet/>
      <dgm:spPr/>
      <dgm:t>
        <a:bodyPr/>
        <a:lstStyle/>
        <a:p>
          <a:endParaRPr lang="en-US"/>
        </a:p>
      </dgm:t>
    </dgm:pt>
    <dgm:pt modelId="{FB089139-4E07-4058-8774-0252D4FAC418}">
      <dgm:prSet phldrT="[Text]"/>
      <dgm:spPr/>
      <dgm:t>
        <a:bodyPr/>
        <a:lstStyle/>
        <a:p>
          <a:r>
            <a:rPr lang="en-US"/>
            <a:t>Dòng máy</a:t>
          </a:r>
        </a:p>
      </dgm:t>
    </dgm:pt>
    <dgm:pt modelId="{B7FE01CC-94CF-462D-962F-6006722198C6}" type="parTrans" cxnId="{542B71C9-5CC8-4CE5-8CC1-FE246A389454}">
      <dgm:prSet/>
      <dgm:spPr/>
      <dgm:t>
        <a:bodyPr/>
        <a:lstStyle/>
        <a:p>
          <a:endParaRPr lang="en-US"/>
        </a:p>
      </dgm:t>
    </dgm:pt>
    <dgm:pt modelId="{FDFA5BBD-D289-4D42-88EF-768EBA003FBA}" type="sibTrans" cxnId="{542B71C9-5CC8-4CE5-8CC1-FE246A389454}">
      <dgm:prSet/>
      <dgm:spPr/>
      <dgm:t>
        <a:bodyPr/>
        <a:lstStyle/>
        <a:p>
          <a:endParaRPr lang="en-US"/>
        </a:p>
      </dgm:t>
    </dgm:pt>
    <dgm:pt modelId="{8BD8148C-F2D6-4960-9B9E-AF661411AC92}">
      <dgm:prSet/>
      <dgm:spPr/>
      <dgm:t>
        <a:bodyPr/>
        <a:lstStyle/>
        <a:p>
          <a:r>
            <a:rPr lang="en-US"/>
            <a:t>quảng cáo</a:t>
          </a:r>
        </a:p>
      </dgm:t>
    </dgm:pt>
    <dgm:pt modelId="{7F92D98E-BC96-4A8C-B551-A619C8036C64}" type="parTrans" cxnId="{C8328AAB-CFF5-467F-ADED-392C0C4526DC}">
      <dgm:prSet/>
      <dgm:spPr/>
      <dgm:t>
        <a:bodyPr/>
        <a:lstStyle/>
        <a:p>
          <a:endParaRPr lang="en-US"/>
        </a:p>
      </dgm:t>
    </dgm:pt>
    <dgm:pt modelId="{C0BCFA0C-5164-46FE-9FDE-C9484BB0CB49}" type="sibTrans" cxnId="{C8328AAB-CFF5-467F-ADED-392C0C4526DC}">
      <dgm:prSet/>
      <dgm:spPr/>
      <dgm:t>
        <a:bodyPr/>
        <a:lstStyle/>
        <a:p>
          <a:endParaRPr lang="en-US"/>
        </a:p>
      </dgm:t>
    </dgm:pt>
    <dgm:pt modelId="{45FD9A39-B023-4836-9E77-E51835900A22}">
      <dgm:prSet/>
      <dgm:spPr/>
      <dgm:t>
        <a:bodyPr/>
        <a:lstStyle/>
        <a:p>
          <a:r>
            <a:rPr lang="en-US"/>
            <a:t>máy tính</a:t>
          </a:r>
        </a:p>
      </dgm:t>
    </dgm:pt>
    <dgm:pt modelId="{AF008D60-B05C-4E76-95F0-1CF13E28321A}" type="parTrans" cxnId="{E6CDB3BA-96DD-45FF-99D7-F15C6581F67F}">
      <dgm:prSet/>
      <dgm:spPr/>
      <dgm:t>
        <a:bodyPr/>
        <a:lstStyle/>
        <a:p>
          <a:endParaRPr lang="en-US"/>
        </a:p>
      </dgm:t>
    </dgm:pt>
    <dgm:pt modelId="{BE5AB3BA-ABA1-436B-AC1B-8516650ED8AA}" type="sibTrans" cxnId="{E6CDB3BA-96DD-45FF-99D7-F15C6581F67F}">
      <dgm:prSet/>
      <dgm:spPr/>
      <dgm:t>
        <a:bodyPr/>
        <a:lstStyle/>
        <a:p>
          <a:endParaRPr lang="en-US"/>
        </a:p>
      </dgm:t>
    </dgm:pt>
    <dgm:pt modelId="{50EFAE68-E4C6-402F-8B60-285789E74158}" type="pres">
      <dgm:prSet presAssocID="{B1EAC1A0-F103-45E0-8A4C-425211EEB3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3CBBC-CB58-440A-AB37-C5D229DBD144}" type="pres">
      <dgm:prSet presAssocID="{43857290-4634-4A7E-976F-59944015AF6C}" presName="hierRoot1" presStyleCnt="0">
        <dgm:presLayoutVars>
          <dgm:hierBranch val="init"/>
        </dgm:presLayoutVars>
      </dgm:prSet>
      <dgm:spPr/>
    </dgm:pt>
    <dgm:pt modelId="{8AB8F085-736D-417A-A57F-EF41B724525A}" type="pres">
      <dgm:prSet presAssocID="{43857290-4634-4A7E-976F-59944015AF6C}" presName="rootComposite1" presStyleCnt="0"/>
      <dgm:spPr/>
    </dgm:pt>
    <dgm:pt modelId="{1CD43030-6A60-40FC-98DF-D453F91B74A6}" type="pres">
      <dgm:prSet presAssocID="{43857290-4634-4A7E-976F-59944015AF6C}" presName="rootText1" presStyleLbl="node0" presStyleIdx="0" presStyleCnt="1">
        <dgm:presLayoutVars>
          <dgm:chPref val="3"/>
        </dgm:presLayoutVars>
      </dgm:prSet>
      <dgm:spPr/>
    </dgm:pt>
    <dgm:pt modelId="{2DB83316-616C-4E1C-B0B5-F5A93F7C437B}" type="pres">
      <dgm:prSet presAssocID="{43857290-4634-4A7E-976F-59944015AF6C}" presName="rootConnector1" presStyleLbl="node1" presStyleIdx="0" presStyleCnt="0"/>
      <dgm:spPr/>
    </dgm:pt>
    <dgm:pt modelId="{B0A361B6-9A0D-4A8C-B1D6-24514702BB0C}" type="pres">
      <dgm:prSet presAssocID="{43857290-4634-4A7E-976F-59944015AF6C}" presName="hierChild2" presStyleCnt="0"/>
      <dgm:spPr/>
    </dgm:pt>
    <dgm:pt modelId="{D9967991-1049-440C-ADCA-1026BF875B14}" type="pres">
      <dgm:prSet presAssocID="{03973712-D2A6-4A5A-AC9C-9BE8F04ED8E7}" presName="Name37" presStyleLbl="parChTrans1D2" presStyleIdx="0" presStyleCnt="4"/>
      <dgm:spPr/>
    </dgm:pt>
    <dgm:pt modelId="{A9397EF9-49DA-49A2-B4BD-F737AC04D0F7}" type="pres">
      <dgm:prSet presAssocID="{63BB7BE5-807B-47DA-BB7F-007EE37CA790}" presName="hierRoot2" presStyleCnt="0">
        <dgm:presLayoutVars>
          <dgm:hierBranch val="init"/>
        </dgm:presLayoutVars>
      </dgm:prSet>
      <dgm:spPr/>
    </dgm:pt>
    <dgm:pt modelId="{CE78CD17-4D3B-4610-B0CA-E22DB3E8133B}" type="pres">
      <dgm:prSet presAssocID="{63BB7BE5-807B-47DA-BB7F-007EE37CA790}" presName="rootComposite" presStyleCnt="0"/>
      <dgm:spPr/>
    </dgm:pt>
    <dgm:pt modelId="{0D76BE7F-0654-44A0-8B1D-FE69B8FD2845}" type="pres">
      <dgm:prSet presAssocID="{63BB7BE5-807B-47DA-BB7F-007EE37CA790}" presName="rootText" presStyleLbl="node2" presStyleIdx="0" presStyleCnt="4">
        <dgm:presLayoutVars>
          <dgm:chPref val="3"/>
        </dgm:presLayoutVars>
      </dgm:prSet>
      <dgm:spPr/>
    </dgm:pt>
    <dgm:pt modelId="{B77052D6-EE54-43D5-92F4-5FFD5CDC348F}" type="pres">
      <dgm:prSet presAssocID="{63BB7BE5-807B-47DA-BB7F-007EE37CA790}" presName="rootConnector" presStyleLbl="node2" presStyleIdx="0" presStyleCnt="4"/>
      <dgm:spPr/>
    </dgm:pt>
    <dgm:pt modelId="{03CB5896-D463-4D9A-ACA7-FDE2A7B6B9B1}" type="pres">
      <dgm:prSet presAssocID="{63BB7BE5-807B-47DA-BB7F-007EE37CA790}" presName="hierChild4" presStyleCnt="0"/>
      <dgm:spPr/>
    </dgm:pt>
    <dgm:pt modelId="{482ACF2B-2813-4F1B-A800-5810CCE5253F}" type="pres">
      <dgm:prSet presAssocID="{63BB7BE5-807B-47DA-BB7F-007EE37CA790}" presName="hierChild5" presStyleCnt="0"/>
      <dgm:spPr/>
    </dgm:pt>
    <dgm:pt modelId="{D62E0577-970D-4A3C-97DA-5E3756EFA236}" type="pres">
      <dgm:prSet presAssocID="{B7FE01CC-94CF-462D-962F-6006722198C6}" presName="Name37" presStyleLbl="parChTrans1D2" presStyleIdx="1" presStyleCnt="4"/>
      <dgm:spPr/>
    </dgm:pt>
    <dgm:pt modelId="{0BE0F48C-2426-4BAC-A6B2-CDC10A77A679}" type="pres">
      <dgm:prSet presAssocID="{FB089139-4E07-4058-8774-0252D4FAC418}" presName="hierRoot2" presStyleCnt="0">
        <dgm:presLayoutVars>
          <dgm:hierBranch val="init"/>
        </dgm:presLayoutVars>
      </dgm:prSet>
      <dgm:spPr/>
    </dgm:pt>
    <dgm:pt modelId="{075DD393-2561-4AC1-B9B8-EC7887706DCA}" type="pres">
      <dgm:prSet presAssocID="{FB089139-4E07-4058-8774-0252D4FAC418}" presName="rootComposite" presStyleCnt="0"/>
      <dgm:spPr/>
    </dgm:pt>
    <dgm:pt modelId="{25763ED4-9903-4C5A-B9FE-73FC74C06049}" type="pres">
      <dgm:prSet presAssocID="{FB089139-4E07-4058-8774-0252D4FAC418}" presName="rootText" presStyleLbl="node2" presStyleIdx="1" presStyleCnt="4">
        <dgm:presLayoutVars>
          <dgm:chPref val="3"/>
        </dgm:presLayoutVars>
      </dgm:prSet>
      <dgm:spPr/>
    </dgm:pt>
    <dgm:pt modelId="{1E50FD70-FE75-4A14-98B9-FC3549741D1D}" type="pres">
      <dgm:prSet presAssocID="{FB089139-4E07-4058-8774-0252D4FAC418}" presName="rootConnector" presStyleLbl="node2" presStyleIdx="1" presStyleCnt="4"/>
      <dgm:spPr/>
    </dgm:pt>
    <dgm:pt modelId="{8A7392FF-FCE3-4B65-BE6C-6D81E3697E2D}" type="pres">
      <dgm:prSet presAssocID="{FB089139-4E07-4058-8774-0252D4FAC418}" presName="hierChild4" presStyleCnt="0"/>
      <dgm:spPr/>
    </dgm:pt>
    <dgm:pt modelId="{1F1DCBEF-F06B-4820-ADA3-1474E553AFBD}" type="pres">
      <dgm:prSet presAssocID="{FB089139-4E07-4058-8774-0252D4FAC418}" presName="hierChild5" presStyleCnt="0"/>
      <dgm:spPr/>
    </dgm:pt>
    <dgm:pt modelId="{0A82C93F-0234-4DF1-AE38-1250E9527D7A}" type="pres">
      <dgm:prSet presAssocID="{7F92D98E-BC96-4A8C-B551-A619C8036C64}" presName="Name37" presStyleLbl="parChTrans1D2" presStyleIdx="2" presStyleCnt="4"/>
      <dgm:spPr/>
    </dgm:pt>
    <dgm:pt modelId="{D36F8C50-3ECB-4E5C-8FE9-7FC7F6FE5747}" type="pres">
      <dgm:prSet presAssocID="{8BD8148C-F2D6-4960-9B9E-AF661411AC92}" presName="hierRoot2" presStyleCnt="0">
        <dgm:presLayoutVars>
          <dgm:hierBranch val="init"/>
        </dgm:presLayoutVars>
      </dgm:prSet>
      <dgm:spPr/>
    </dgm:pt>
    <dgm:pt modelId="{18CF2567-1D1E-4C97-A4DC-4DEC3044B914}" type="pres">
      <dgm:prSet presAssocID="{8BD8148C-F2D6-4960-9B9E-AF661411AC92}" presName="rootComposite" presStyleCnt="0"/>
      <dgm:spPr/>
    </dgm:pt>
    <dgm:pt modelId="{003B4F9E-C090-40ED-8524-E21E9FDD160C}" type="pres">
      <dgm:prSet presAssocID="{8BD8148C-F2D6-4960-9B9E-AF661411AC92}" presName="rootText" presStyleLbl="node2" presStyleIdx="2" presStyleCnt="4">
        <dgm:presLayoutVars>
          <dgm:chPref val="3"/>
        </dgm:presLayoutVars>
      </dgm:prSet>
      <dgm:spPr/>
    </dgm:pt>
    <dgm:pt modelId="{1AAD91CF-3509-49E5-905B-7EBA1B9DF959}" type="pres">
      <dgm:prSet presAssocID="{8BD8148C-F2D6-4960-9B9E-AF661411AC92}" presName="rootConnector" presStyleLbl="node2" presStyleIdx="2" presStyleCnt="4"/>
      <dgm:spPr/>
    </dgm:pt>
    <dgm:pt modelId="{B4AEA540-50CC-441C-A8A4-232BC404C1C1}" type="pres">
      <dgm:prSet presAssocID="{8BD8148C-F2D6-4960-9B9E-AF661411AC92}" presName="hierChild4" presStyleCnt="0"/>
      <dgm:spPr/>
    </dgm:pt>
    <dgm:pt modelId="{23662E66-84E0-4A5E-8E2C-EB3DBB598112}" type="pres">
      <dgm:prSet presAssocID="{8BD8148C-F2D6-4960-9B9E-AF661411AC92}" presName="hierChild5" presStyleCnt="0"/>
      <dgm:spPr/>
    </dgm:pt>
    <dgm:pt modelId="{6BBFFB88-5C35-264B-B042-56F5394B4DB3}" type="pres">
      <dgm:prSet presAssocID="{AF008D60-B05C-4E76-95F0-1CF13E28321A}" presName="Name37" presStyleLbl="parChTrans1D2" presStyleIdx="3" presStyleCnt="4"/>
      <dgm:spPr/>
    </dgm:pt>
    <dgm:pt modelId="{17BC986E-E00B-0145-ACCE-F32E9AF1526F}" type="pres">
      <dgm:prSet presAssocID="{45FD9A39-B023-4836-9E77-E51835900A22}" presName="hierRoot2" presStyleCnt="0">
        <dgm:presLayoutVars>
          <dgm:hierBranch val="init"/>
        </dgm:presLayoutVars>
      </dgm:prSet>
      <dgm:spPr/>
    </dgm:pt>
    <dgm:pt modelId="{F795D8DD-EA9B-B149-82CB-85F7569CBEEB}" type="pres">
      <dgm:prSet presAssocID="{45FD9A39-B023-4836-9E77-E51835900A22}" presName="rootComposite" presStyleCnt="0"/>
      <dgm:spPr/>
    </dgm:pt>
    <dgm:pt modelId="{5BE07911-CEF4-494D-8335-3716A6BFDFA7}" type="pres">
      <dgm:prSet presAssocID="{45FD9A39-B023-4836-9E77-E51835900A22}" presName="rootText" presStyleLbl="node2" presStyleIdx="3" presStyleCnt="4">
        <dgm:presLayoutVars>
          <dgm:chPref val="3"/>
        </dgm:presLayoutVars>
      </dgm:prSet>
      <dgm:spPr/>
    </dgm:pt>
    <dgm:pt modelId="{7500B834-6A5C-1C42-B983-DFDD1FE36B1E}" type="pres">
      <dgm:prSet presAssocID="{45FD9A39-B023-4836-9E77-E51835900A22}" presName="rootConnector" presStyleLbl="node2" presStyleIdx="3" presStyleCnt="4"/>
      <dgm:spPr/>
    </dgm:pt>
    <dgm:pt modelId="{9864518D-F0B0-A441-9AE7-6469C2317704}" type="pres">
      <dgm:prSet presAssocID="{45FD9A39-B023-4836-9E77-E51835900A22}" presName="hierChild4" presStyleCnt="0"/>
      <dgm:spPr/>
    </dgm:pt>
    <dgm:pt modelId="{2660017D-18AC-F84F-A6DE-0B9AAA74B9DB}" type="pres">
      <dgm:prSet presAssocID="{45FD9A39-B023-4836-9E77-E51835900A22}" presName="hierChild5" presStyleCnt="0"/>
      <dgm:spPr/>
    </dgm:pt>
    <dgm:pt modelId="{4334CC06-36D8-48BA-B4D3-D20251E51E8B}" type="pres">
      <dgm:prSet presAssocID="{43857290-4634-4A7E-976F-59944015AF6C}" presName="hierChild3" presStyleCnt="0"/>
      <dgm:spPr/>
    </dgm:pt>
  </dgm:ptLst>
  <dgm:cxnLst>
    <dgm:cxn modelId="{6A96F103-6E2A-4BE9-9F21-8326614D7B6B}" type="presOf" srcId="{7F92D98E-BC96-4A8C-B551-A619C8036C64}" destId="{0A82C93F-0234-4DF1-AE38-1250E9527D7A}" srcOrd="0" destOrd="0" presId="urn:microsoft.com/office/officeart/2005/8/layout/orgChart1"/>
    <dgm:cxn modelId="{CF8E0315-3991-4DBF-BE74-D13A00847A24}" type="presOf" srcId="{43857290-4634-4A7E-976F-59944015AF6C}" destId="{2DB83316-616C-4E1C-B0B5-F5A93F7C437B}" srcOrd="1" destOrd="0" presId="urn:microsoft.com/office/officeart/2005/8/layout/orgChart1"/>
    <dgm:cxn modelId="{ADA3CD20-17A7-41F4-B63A-04F667D1F80D}" type="presOf" srcId="{8BD8148C-F2D6-4960-9B9E-AF661411AC92}" destId="{003B4F9E-C090-40ED-8524-E21E9FDD160C}" srcOrd="0" destOrd="0" presId="urn:microsoft.com/office/officeart/2005/8/layout/orgChart1"/>
    <dgm:cxn modelId="{CA83B823-7E0D-4F4E-BBE8-281DAC5B3962}" type="presOf" srcId="{03973712-D2A6-4A5A-AC9C-9BE8F04ED8E7}" destId="{D9967991-1049-440C-ADCA-1026BF875B14}" srcOrd="0" destOrd="0" presId="urn:microsoft.com/office/officeart/2005/8/layout/orgChart1"/>
    <dgm:cxn modelId="{A41C5A3F-C384-4F58-AE62-D1CF01165827}" type="presOf" srcId="{B7FE01CC-94CF-462D-962F-6006722198C6}" destId="{D62E0577-970D-4A3C-97DA-5E3756EFA236}" srcOrd="0" destOrd="0" presId="urn:microsoft.com/office/officeart/2005/8/layout/orgChart1"/>
    <dgm:cxn modelId="{B7E87D4C-47CF-1248-88B6-44B43CBB288E}" type="presOf" srcId="{45FD9A39-B023-4836-9E77-E51835900A22}" destId="{5BE07911-CEF4-494D-8335-3716A6BFDFA7}" srcOrd="0" destOrd="0" presId="urn:microsoft.com/office/officeart/2005/8/layout/orgChart1"/>
    <dgm:cxn modelId="{3807CB4C-A716-7541-A3C8-27F138242285}" type="presOf" srcId="{45FD9A39-B023-4836-9E77-E51835900A22}" destId="{7500B834-6A5C-1C42-B983-DFDD1FE36B1E}" srcOrd="1" destOrd="0" presId="urn:microsoft.com/office/officeart/2005/8/layout/orgChart1"/>
    <dgm:cxn modelId="{1EFE1055-CD60-4229-9A70-0C71A2463B39}" type="presOf" srcId="{43857290-4634-4A7E-976F-59944015AF6C}" destId="{1CD43030-6A60-40FC-98DF-D453F91B74A6}" srcOrd="0" destOrd="0" presId="urn:microsoft.com/office/officeart/2005/8/layout/orgChart1"/>
    <dgm:cxn modelId="{97CE667A-1F2D-49BF-B669-120886263B96}" srcId="{43857290-4634-4A7E-976F-59944015AF6C}" destId="{63BB7BE5-807B-47DA-BB7F-007EE37CA790}" srcOrd="0" destOrd="0" parTransId="{03973712-D2A6-4A5A-AC9C-9BE8F04ED8E7}" sibTransId="{5D83ED2B-1F86-48E7-BDB0-C718E11E4BE8}"/>
    <dgm:cxn modelId="{1E50887A-F2F8-45E4-A346-F11A80BC2923}" type="presOf" srcId="{FB089139-4E07-4058-8774-0252D4FAC418}" destId="{25763ED4-9903-4C5A-B9FE-73FC74C06049}" srcOrd="0" destOrd="0" presId="urn:microsoft.com/office/officeart/2005/8/layout/orgChart1"/>
    <dgm:cxn modelId="{76019D80-F7FA-4A67-8F65-53E3B63EA782}" type="presOf" srcId="{B1EAC1A0-F103-45E0-8A4C-425211EEB31F}" destId="{50EFAE68-E4C6-402F-8B60-285789E74158}" srcOrd="0" destOrd="0" presId="urn:microsoft.com/office/officeart/2005/8/layout/orgChart1"/>
    <dgm:cxn modelId="{20A64C8E-C2CD-4CE2-AFC5-1B195E4A6521}" type="presOf" srcId="{8BD8148C-F2D6-4960-9B9E-AF661411AC92}" destId="{1AAD91CF-3509-49E5-905B-7EBA1B9DF959}" srcOrd="1" destOrd="0" presId="urn:microsoft.com/office/officeart/2005/8/layout/orgChart1"/>
    <dgm:cxn modelId="{FFB03392-A1EC-4426-AE13-971FC46F6275}" srcId="{B1EAC1A0-F103-45E0-8A4C-425211EEB31F}" destId="{43857290-4634-4A7E-976F-59944015AF6C}" srcOrd="0" destOrd="0" parTransId="{2141FE66-5002-4648-9C54-3D6B75EC5C49}" sibTransId="{CD918C97-235F-4918-827C-383360DBFBC8}"/>
    <dgm:cxn modelId="{C8328AAB-CFF5-467F-ADED-392C0C4526DC}" srcId="{43857290-4634-4A7E-976F-59944015AF6C}" destId="{8BD8148C-F2D6-4960-9B9E-AF661411AC92}" srcOrd="2" destOrd="0" parTransId="{7F92D98E-BC96-4A8C-B551-A619C8036C64}" sibTransId="{C0BCFA0C-5164-46FE-9FDE-C9484BB0CB49}"/>
    <dgm:cxn modelId="{06797FAE-0C72-4B6B-B9D3-D1ED10B22306}" type="presOf" srcId="{63BB7BE5-807B-47DA-BB7F-007EE37CA790}" destId="{B77052D6-EE54-43D5-92F4-5FFD5CDC348F}" srcOrd="1" destOrd="0" presId="urn:microsoft.com/office/officeart/2005/8/layout/orgChart1"/>
    <dgm:cxn modelId="{1ACBF7AF-7F43-E944-9301-F08CC5F505BE}" type="presOf" srcId="{AF008D60-B05C-4E76-95F0-1CF13E28321A}" destId="{6BBFFB88-5C35-264B-B042-56F5394B4DB3}" srcOrd="0" destOrd="0" presId="urn:microsoft.com/office/officeart/2005/8/layout/orgChart1"/>
    <dgm:cxn modelId="{E6CDB3BA-96DD-45FF-99D7-F15C6581F67F}" srcId="{43857290-4634-4A7E-976F-59944015AF6C}" destId="{45FD9A39-B023-4836-9E77-E51835900A22}" srcOrd="3" destOrd="0" parTransId="{AF008D60-B05C-4E76-95F0-1CF13E28321A}" sibTransId="{BE5AB3BA-ABA1-436B-AC1B-8516650ED8AA}"/>
    <dgm:cxn modelId="{542B71C9-5CC8-4CE5-8CC1-FE246A389454}" srcId="{43857290-4634-4A7E-976F-59944015AF6C}" destId="{FB089139-4E07-4058-8774-0252D4FAC418}" srcOrd="1" destOrd="0" parTransId="{B7FE01CC-94CF-462D-962F-6006722198C6}" sibTransId="{FDFA5BBD-D289-4D42-88EF-768EBA003FBA}"/>
    <dgm:cxn modelId="{E997AAD4-E414-4AD2-81B1-4D1AD7877B3A}" type="presOf" srcId="{FB089139-4E07-4058-8774-0252D4FAC418}" destId="{1E50FD70-FE75-4A14-98B9-FC3549741D1D}" srcOrd="1" destOrd="0" presId="urn:microsoft.com/office/officeart/2005/8/layout/orgChart1"/>
    <dgm:cxn modelId="{8071DCF4-C837-4AD6-A1F8-BE94DCF05A56}" type="presOf" srcId="{63BB7BE5-807B-47DA-BB7F-007EE37CA790}" destId="{0D76BE7F-0654-44A0-8B1D-FE69B8FD2845}" srcOrd="0" destOrd="0" presId="urn:microsoft.com/office/officeart/2005/8/layout/orgChart1"/>
    <dgm:cxn modelId="{5784D554-0DB9-4A6D-8AF4-6940E8E107F0}" type="presParOf" srcId="{50EFAE68-E4C6-402F-8B60-285789E74158}" destId="{8693CBBC-CB58-440A-AB37-C5D229DBD144}" srcOrd="0" destOrd="0" presId="urn:microsoft.com/office/officeart/2005/8/layout/orgChart1"/>
    <dgm:cxn modelId="{4BA08FF8-D513-488D-B705-850E00D60632}" type="presParOf" srcId="{8693CBBC-CB58-440A-AB37-C5D229DBD144}" destId="{8AB8F085-736D-417A-A57F-EF41B724525A}" srcOrd="0" destOrd="0" presId="urn:microsoft.com/office/officeart/2005/8/layout/orgChart1"/>
    <dgm:cxn modelId="{C70119BD-75C7-4FA2-9494-98652E5793E9}" type="presParOf" srcId="{8AB8F085-736D-417A-A57F-EF41B724525A}" destId="{1CD43030-6A60-40FC-98DF-D453F91B74A6}" srcOrd="0" destOrd="0" presId="urn:microsoft.com/office/officeart/2005/8/layout/orgChart1"/>
    <dgm:cxn modelId="{EE3968F7-C5A3-4613-8010-B02143057268}" type="presParOf" srcId="{8AB8F085-736D-417A-A57F-EF41B724525A}" destId="{2DB83316-616C-4E1C-B0B5-F5A93F7C437B}" srcOrd="1" destOrd="0" presId="urn:microsoft.com/office/officeart/2005/8/layout/orgChart1"/>
    <dgm:cxn modelId="{AA613954-ABA7-4541-85B7-8F6D00DFA850}" type="presParOf" srcId="{8693CBBC-CB58-440A-AB37-C5D229DBD144}" destId="{B0A361B6-9A0D-4A8C-B1D6-24514702BB0C}" srcOrd="1" destOrd="0" presId="urn:microsoft.com/office/officeart/2005/8/layout/orgChart1"/>
    <dgm:cxn modelId="{2CFC0AD2-FFBB-4771-9BA1-E5CAA42CFE36}" type="presParOf" srcId="{B0A361B6-9A0D-4A8C-B1D6-24514702BB0C}" destId="{D9967991-1049-440C-ADCA-1026BF875B14}" srcOrd="0" destOrd="0" presId="urn:microsoft.com/office/officeart/2005/8/layout/orgChart1"/>
    <dgm:cxn modelId="{AEAB2578-22F0-4E9E-83A5-3202FD38E308}" type="presParOf" srcId="{B0A361B6-9A0D-4A8C-B1D6-24514702BB0C}" destId="{A9397EF9-49DA-49A2-B4BD-F737AC04D0F7}" srcOrd="1" destOrd="0" presId="urn:microsoft.com/office/officeart/2005/8/layout/orgChart1"/>
    <dgm:cxn modelId="{3FCA671D-2AFE-43EC-813F-1DE9ECD65B2B}" type="presParOf" srcId="{A9397EF9-49DA-49A2-B4BD-F737AC04D0F7}" destId="{CE78CD17-4D3B-4610-B0CA-E22DB3E8133B}" srcOrd="0" destOrd="0" presId="urn:microsoft.com/office/officeart/2005/8/layout/orgChart1"/>
    <dgm:cxn modelId="{EA777EFD-6A55-4646-AD91-C1E3E00F1E35}" type="presParOf" srcId="{CE78CD17-4D3B-4610-B0CA-E22DB3E8133B}" destId="{0D76BE7F-0654-44A0-8B1D-FE69B8FD2845}" srcOrd="0" destOrd="0" presId="urn:microsoft.com/office/officeart/2005/8/layout/orgChart1"/>
    <dgm:cxn modelId="{7FBAC3ED-2A01-4AA1-BCA4-8D92E37173E5}" type="presParOf" srcId="{CE78CD17-4D3B-4610-B0CA-E22DB3E8133B}" destId="{B77052D6-EE54-43D5-92F4-5FFD5CDC348F}" srcOrd="1" destOrd="0" presId="urn:microsoft.com/office/officeart/2005/8/layout/orgChart1"/>
    <dgm:cxn modelId="{2DE36F4F-630F-434D-A22E-3C6401B9E288}" type="presParOf" srcId="{A9397EF9-49DA-49A2-B4BD-F737AC04D0F7}" destId="{03CB5896-D463-4D9A-ACA7-FDE2A7B6B9B1}" srcOrd="1" destOrd="0" presId="urn:microsoft.com/office/officeart/2005/8/layout/orgChart1"/>
    <dgm:cxn modelId="{C7A432BF-7FFE-467E-8ADC-70821E3B82FF}" type="presParOf" srcId="{A9397EF9-49DA-49A2-B4BD-F737AC04D0F7}" destId="{482ACF2B-2813-4F1B-A800-5810CCE5253F}" srcOrd="2" destOrd="0" presId="urn:microsoft.com/office/officeart/2005/8/layout/orgChart1"/>
    <dgm:cxn modelId="{5CB8E451-D007-4949-BF41-627DE7B5AF2B}" type="presParOf" srcId="{B0A361B6-9A0D-4A8C-B1D6-24514702BB0C}" destId="{D62E0577-970D-4A3C-97DA-5E3756EFA236}" srcOrd="2" destOrd="0" presId="urn:microsoft.com/office/officeart/2005/8/layout/orgChart1"/>
    <dgm:cxn modelId="{9187E5D7-F08C-4796-8DB4-DCA1E9B4497A}" type="presParOf" srcId="{B0A361B6-9A0D-4A8C-B1D6-24514702BB0C}" destId="{0BE0F48C-2426-4BAC-A6B2-CDC10A77A679}" srcOrd="3" destOrd="0" presId="urn:microsoft.com/office/officeart/2005/8/layout/orgChart1"/>
    <dgm:cxn modelId="{42B45E9B-8577-49E4-A783-E6A2EEEAD762}" type="presParOf" srcId="{0BE0F48C-2426-4BAC-A6B2-CDC10A77A679}" destId="{075DD393-2561-4AC1-B9B8-EC7887706DCA}" srcOrd="0" destOrd="0" presId="urn:microsoft.com/office/officeart/2005/8/layout/orgChart1"/>
    <dgm:cxn modelId="{A1461F97-C4DF-496A-B444-63C6BCBBB7AD}" type="presParOf" srcId="{075DD393-2561-4AC1-B9B8-EC7887706DCA}" destId="{25763ED4-9903-4C5A-B9FE-73FC74C06049}" srcOrd="0" destOrd="0" presId="urn:microsoft.com/office/officeart/2005/8/layout/orgChart1"/>
    <dgm:cxn modelId="{0DAE7931-9916-4797-B7A9-1231BC887453}" type="presParOf" srcId="{075DD393-2561-4AC1-B9B8-EC7887706DCA}" destId="{1E50FD70-FE75-4A14-98B9-FC3549741D1D}" srcOrd="1" destOrd="0" presId="urn:microsoft.com/office/officeart/2005/8/layout/orgChart1"/>
    <dgm:cxn modelId="{ABB33488-CE1F-446E-B90B-BF6BB926B537}" type="presParOf" srcId="{0BE0F48C-2426-4BAC-A6B2-CDC10A77A679}" destId="{8A7392FF-FCE3-4B65-BE6C-6D81E3697E2D}" srcOrd="1" destOrd="0" presId="urn:microsoft.com/office/officeart/2005/8/layout/orgChart1"/>
    <dgm:cxn modelId="{8DD6E4B5-5EEA-402B-B3FD-493529961850}" type="presParOf" srcId="{0BE0F48C-2426-4BAC-A6B2-CDC10A77A679}" destId="{1F1DCBEF-F06B-4820-ADA3-1474E553AFBD}" srcOrd="2" destOrd="0" presId="urn:microsoft.com/office/officeart/2005/8/layout/orgChart1"/>
    <dgm:cxn modelId="{331BF7C4-2331-4D0F-B0C8-2197887A1B47}" type="presParOf" srcId="{B0A361B6-9A0D-4A8C-B1D6-24514702BB0C}" destId="{0A82C93F-0234-4DF1-AE38-1250E9527D7A}" srcOrd="4" destOrd="0" presId="urn:microsoft.com/office/officeart/2005/8/layout/orgChart1"/>
    <dgm:cxn modelId="{B049A96A-2DFB-443C-B07C-99DA9094EE4C}" type="presParOf" srcId="{B0A361B6-9A0D-4A8C-B1D6-24514702BB0C}" destId="{D36F8C50-3ECB-4E5C-8FE9-7FC7F6FE5747}" srcOrd="5" destOrd="0" presId="urn:microsoft.com/office/officeart/2005/8/layout/orgChart1"/>
    <dgm:cxn modelId="{32E41DF7-3C1E-4D69-9389-F8D1FD1B9230}" type="presParOf" srcId="{D36F8C50-3ECB-4E5C-8FE9-7FC7F6FE5747}" destId="{18CF2567-1D1E-4C97-A4DC-4DEC3044B914}" srcOrd="0" destOrd="0" presId="urn:microsoft.com/office/officeart/2005/8/layout/orgChart1"/>
    <dgm:cxn modelId="{5A94D883-B0C5-40C7-A142-7EB1183AEBDE}" type="presParOf" srcId="{18CF2567-1D1E-4C97-A4DC-4DEC3044B914}" destId="{003B4F9E-C090-40ED-8524-E21E9FDD160C}" srcOrd="0" destOrd="0" presId="urn:microsoft.com/office/officeart/2005/8/layout/orgChart1"/>
    <dgm:cxn modelId="{19690D08-CEC7-4305-8A15-2E3CBD9F86A3}" type="presParOf" srcId="{18CF2567-1D1E-4C97-A4DC-4DEC3044B914}" destId="{1AAD91CF-3509-49E5-905B-7EBA1B9DF959}" srcOrd="1" destOrd="0" presId="urn:microsoft.com/office/officeart/2005/8/layout/orgChart1"/>
    <dgm:cxn modelId="{D7146AB5-E764-4A59-AC1E-2DF31EE99234}" type="presParOf" srcId="{D36F8C50-3ECB-4E5C-8FE9-7FC7F6FE5747}" destId="{B4AEA540-50CC-441C-A8A4-232BC404C1C1}" srcOrd="1" destOrd="0" presId="urn:microsoft.com/office/officeart/2005/8/layout/orgChart1"/>
    <dgm:cxn modelId="{EA5C36E9-20A7-443C-B968-AFD2B3B31B35}" type="presParOf" srcId="{D36F8C50-3ECB-4E5C-8FE9-7FC7F6FE5747}" destId="{23662E66-84E0-4A5E-8E2C-EB3DBB598112}" srcOrd="2" destOrd="0" presId="urn:microsoft.com/office/officeart/2005/8/layout/orgChart1"/>
    <dgm:cxn modelId="{F615898C-4D47-5748-B530-8A9AC8541C54}" type="presParOf" srcId="{B0A361B6-9A0D-4A8C-B1D6-24514702BB0C}" destId="{6BBFFB88-5C35-264B-B042-56F5394B4DB3}" srcOrd="6" destOrd="0" presId="urn:microsoft.com/office/officeart/2005/8/layout/orgChart1"/>
    <dgm:cxn modelId="{529651A7-B9CE-0D4E-906D-1C72B0155625}" type="presParOf" srcId="{B0A361B6-9A0D-4A8C-B1D6-24514702BB0C}" destId="{17BC986E-E00B-0145-ACCE-F32E9AF1526F}" srcOrd="7" destOrd="0" presId="urn:microsoft.com/office/officeart/2005/8/layout/orgChart1"/>
    <dgm:cxn modelId="{DDF6ED5C-E978-8A43-AEF1-752A1BD24431}" type="presParOf" srcId="{17BC986E-E00B-0145-ACCE-F32E9AF1526F}" destId="{F795D8DD-EA9B-B149-82CB-85F7569CBEEB}" srcOrd="0" destOrd="0" presId="urn:microsoft.com/office/officeart/2005/8/layout/orgChart1"/>
    <dgm:cxn modelId="{1BC4CF2D-A795-2944-BCE1-7F455EFA59C5}" type="presParOf" srcId="{F795D8DD-EA9B-B149-82CB-85F7569CBEEB}" destId="{5BE07911-CEF4-494D-8335-3716A6BFDFA7}" srcOrd="0" destOrd="0" presId="urn:microsoft.com/office/officeart/2005/8/layout/orgChart1"/>
    <dgm:cxn modelId="{E906B7AF-B229-7E40-A712-163F05131888}" type="presParOf" srcId="{F795D8DD-EA9B-B149-82CB-85F7569CBEEB}" destId="{7500B834-6A5C-1C42-B983-DFDD1FE36B1E}" srcOrd="1" destOrd="0" presId="urn:microsoft.com/office/officeart/2005/8/layout/orgChart1"/>
    <dgm:cxn modelId="{1603FEB7-9AEF-8A4F-84BD-C14C6B7F187B}" type="presParOf" srcId="{17BC986E-E00B-0145-ACCE-F32E9AF1526F}" destId="{9864518D-F0B0-A441-9AE7-6469C2317704}" srcOrd="1" destOrd="0" presId="urn:microsoft.com/office/officeart/2005/8/layout/orgChart1"/>
    <dgm:cxn modelId="{A14414DC-1A21-FA4B-8C0F-7488E38B1769}" type="presParOf" srcId="{17BC986E-E00B-0145-ACCE-F32E9AF1526F}" destId="{2660017D-18AC-F84F-A6DE-0B9AAA74B9DB}" srcOrd="2" destOrd="0" presId="urn:microsoft.com/office/officeart/2005/8/layout/orgChart1"/>
    <dgm:cxn modelId="{F749016E-3BBB-4727-A668-F32979845057}" type="presParOf" srcId="{8693CBBC-CB58-440A-AB37-C5D229DBD144}" destId="{4334CC06-36D8-48BA-B4D3-D20251E51E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BFFB88-5C35-264B-B042-56F5394B4DB3}">
      <dsp:nvSpPr>
        <dsp:cNvPr id="0" name=""/>
        <dsp:cNvSpPr/>
      </dsp:nvSpPr>
      <dsp:spPr>
        <a:xfrm>
          <a:off x="2980426" y="1465158"/>
          <a:ext cx="2334288" cy="270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41"/>
              </a:lnTo>
              <a:lnTo>
                <a:pt x="2334288" y="135041"/>
              </a:lnTo>
              <a:lnTo>
                <a:pt x="2334288" y="270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2C93F-0234-4DF1-AE38-1250E9527D7A}">
      <dsp:nvSpPr>
        <dsp:cNvPr id="0" name=""/>
        <dsp:cNvSpPr/>
      </dsp:nvSpPr>
      <dsp:spPr>
        <a:xfrm>
          <a:off x="2980426" y="1465158"/>
          <a:ext cx="778096" cy="270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41"/>
              </a:lnTo>
              <a:lnTo>
                <a:pt x="778096" y="135041"/>
              </a:lnTo>
              <a:lnTo>
                <a:pt x="778096" y="270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E0577-970D-4A3C-97DA-5E3756EFA236}">
      <dsp:nvSpPr>
        <dsp:cNvPr id="0" name=""/>
        <dsp:cNvSpPr/>
      </dsp:nvSpPr>
      <dsp:spPr>
        <a:xfrm>
          <a:off x="2202330" y="1465158"/>
          <a:ext cx="778096" cy="270082"/>
        </a:xfrm>
        <a:custGeom>
          <a:avLst/>
          <a:gdLst/>
          <a:ahLst/>
          <a:cxnLst/>
          <a:rect l="0" t="0" r="0" b="0"/>
          <a:pathLst>
            <a:path>
              <a:moveTo>
                <a:pt x="778096" y="0"/>
              </a:moveTo>
              <a:lnTo>
                <a:pt x="778096" y="135041"/>
              </a:lnTo>
              <a:lnTo>
                <a:pt x="0" y="135041"/>
              </a:lnTo>
              <a:lnTo>
                <a:pt x="0" y="270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67991-1049-440C-ADCA-1026BF875B14}">
      <dsp:nvSpPr>
        <dsp:cNvPr id="0" name=""/>
        <dsp:cNvSpPr/>
      </dsp:nvSpPr>
      <dsp:spPr>
        <a:xfrm>
          <a:off x="646138" y="1465158"/>
          <a:ext cx="2334288" cy="270082"/>
        </a:xfrm>
        <a:custGeom>
          <a:avLst/>
          <a:gdLst/>
          <a:ahLst/>
          <a:cxnLst/>
          <a:rect l="0" t="0" r="0" b="0"/>
          <a:pathLst>
            <a:path>
              <a:moveTo>
                <a:pt x="2334288" y="0"/>
              </a:moveTo>
              <a:lnTo>
                <a:pt x="2334288" y="135041"/>
              </a:lnTo>
              <a:lnTo>
                <a:pt x="0" y="135041"/>
              </a:lnTo>
              <a:lnTo>
                <a:pt x="0" y="270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43030-6A60-40FC-98DF-D453F91B74A6}">
      <dsp:nvSpPr>
        <dsp:cNvPr id="0" name=""/>
        <dsp:cNvSpPr/>
      </dsp:nvSpPr>
      <dsp:spPr>
        <a:xfrm>
          <a:off x="2337371" y="822103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Trang chủ</a:t>
          </a:r>
        </a:p>
      </dsp:txBody>
      <dsp:txXfrm>
        <a:off x="2337371" y="822103"/>
        <a:ext cx="1286109" cy="643054"/>
      </dsp:txXfrm>
    </dsp:sp>
    <dsp:sp modelId="{0D76BE7F-0654-44A0-8B1D-FE69B8FD2845}">
      <dsp:nvSpPr>
        <dsp:cNvPr id="0" name=""/>
        <dsp:cNvSpPr/>
      </dsp:nvSpPr>
      <dsp:spPr>
        <a:xfrm>
          <a:off x="3083" y="1735241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Ảnh giới thiệu</a:t>
          </a:r>
        </a:p>
      </dsp:txBody>
      <dsp:txXfrm>
        <a:off x="3083" y="1735241"/>
        <a:ext cx="1286109" cy="643054"/>
      </dsp:txXfrm>
    </dsp:sp>
    <dsp:sp modelId="{25763ED4-9903-4C5A-B9FE-73FC74C06049}">
      <dsp:nvSpPr>
        <dsp:cNvPr id="0" name=""/>
        <dsp:cNvSpPr/>
      </dsp:nvSpPr>
      <dsp:spPr>
        <a:xfrm>
          <a:off x="1559275" y="1735241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Dòng máy</a:t>
          </a:r>
        </a:p>
      </dsp:txBody>
      <dsp:txXfrm>
        <a:off x="1559275" y="1735241"/>
        <a:ext cx="1286109" cy="643054"/>
      </dsp:txXfrm>
    </dsp:sp>
    <dsp:sp modelId="{003B4F9E-C090-40ED-8524-E21E9FDD160C}">
      <dsp:nvSpPr>
        <dsp:cNvPr id="0" name=""/>
        <dsp:cNvSpPr/>
      </dsp:nvSpPr>
      <dsp:spPr>
        <a:xfrm>
          <a:off x="3115467" y="1735241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quảng cáo</a:t>
          </a:r>
        </a:p>
      </dsp:txBody>
      <dsp:txXfrm>
        <a:off x="3115467" y="1735241"/>
        <a:ext cx="1286109" cy="643054"/>
      </dsp:txXfrm>
    </dsp:sp>
    <dsp:sp modelId="{5BE07911-CEF4-494D-8335-3716A6BFDFA7}">
      <dsp:nvSpPr>
        <dsp:cNvPr id="0" name=""/>
        <dsp:cNvSpPr/>
      </dsp:nvSpPr>
      <dsp:spPr>
        <a:xfrm>
          <a:off x="4671660" y="1735241"/>
          <a:ext cx="1286109" cy="643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máy tính</a:t>
          </a:r>
        </a:p>
      </dsp:txBody>
      <dsp:txXfrm>
        <a:off x="4671660" y="1735241"/>
        <a:ext cx="1286109" cy="643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A6ADE-B1A6-4C03-8283-A5FDF00B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D:\OneDrive - FPT EDUCATION\2021\_Summer\COM2034_Quan tri CSDL SQL Server\Assignment COM2034 Template.dotx</Template>
  <TotalTime>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Microsoft Office User</cp:lastModifiedBy>
  <cp:revision>2</cp:revision>
  <dcterms:created xsi:type="dcterms:W3CDTF">2022-01-21T15:34:00Z</dcterms:created>
  <dcterms:modified xsi:type="dcterms:W3CDTF">2022-01-21T15:34:00Z</dcterms:modified>
</cp:coreProperties>
</file>